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F2" w:rsidRPr="003E565E" w:rsidRDefault="002708A7">
      <w:pPr>
        <w:pStyle w:val="Title"/>
        <w:rPr>
          <w:rFonts w:asciiTheme="minorHAnsi" w:hAnsiTheme="minorHAnsi"/>
          <w:b/>
          <w:sz w:val="36"/>
          <w:szCs w:val="36"/>
        </w:rPr>
      </w:pPr>
      <w:proofErr w:type="spellStart"/>
      <w:r w:rsidRPr="003E565E">
        <w:rPr>
          <w:rFonts w:asciiTheme="minorHAnsi" w:hAnsiTheme="minorHAnsi"/>
          <w:b/>
          <w:sz w:val="36"/>
          <w:szCs w:val="36"/>
        </w:rPr>
        <w:t>Umpquapedia</w:t>
      </w:r>
      <w:proofErr w:type="spellEnd"/>
      <w:r w:rsidRPr="003E565E">
        <w:rPr>
          <w:rFonts w:asciiTheme="minorHAnsi" w:hAnsiTheme="minorHAnsi"/>
          <w:b/>
          <w:sz w:val="36"/>
          <w:szCs w:val="36"/>
        </w:rPr>
        <w:t xml:space="preserve"> and </w:t>
      </w:r>
      <w:r w:rsidR="0030467A" w:rsidRPr="003E565E">
        <w:rPr>
          <w:rFonts w:asciiTheme="minorHAnsi" w:hAnsiTheme="minorHAnsi"/>
          <w:b/>
          <w:sz w:val="36"/>
          <w:szCs w:val="36"/>
        </w:rPr>
        <w:t>Taxonomy Plan for Umpqua Bank</w:t>
      </w:r>
    </w:p>
    <w:p w:rsidR="003A54F2" w:rsidRDefault="0030467A">
      <w:pPr>
        <w:pStyle w:val="Heading1"/>
      </w:pPr>
      <w:r>
        <w:t xml:space="preserve">Current </w:t>
      </w:r>
      <w:r w:rsidR="005E7BB9">
        <w:t xml:space="preserve">‘As Is’ </w:t>
      </w:r>
      <w:r>
        <w:t>State</w:t>
      </w:r>
    </w:p>
    <w:p w:rsidR="00150F91" w:rsidRDefault="005E7BB9">
      <w:r>
        <w:t xml:space="preserve">The current state of the Umpqua Bank Insider is ad hoc representation of the banks internal communications state. </w:t>
      </w:r>
      <w:r w:rsidR="00150F91">
        <w:t>Rebuilding the taxonomy of both Umpquapedia and The Insider is the basis for improved efficiency of navigation and SEO capabilities.</w:t>
      </w:r>
    </w:p>
    <w:p w:rsidR="00150F91" w:rsidRDefault="00150F91"/>
    <w:p w:rsidR="00201CF5" w:rsidRDefault="00B01579">
      <w:r>
        <w:t>Figure 1</w:t>
      </w:r>
      <w:r w:rsidR="001D6B0C">
        <w:t>:</w:t>
      </w:r>
      <w:r>
        <w:t xml:space="preserve"> </w:t>
      </w:r>
      <w:r w:rsidR="001233B4">
        <w:t>Insider</w:t>
      </w:r>
      <w:r w:rsidR="004F0D7D">
        <w:t xml:space="preserve"> </w:t>
      </w:r>
      <w:r w:rsidR="00857A2E">
        <w:t>Taxonomy</w:t>
      </w:r>
      <w:r>
        <w:t xml:space="preserve"> </w:t>
      </w:r>
      <w:proofErr w:type="gramStart"/>
      <w:r w:rsidR="00201CF5">
        <w:t>As</w:t>
      </w:r>
      <w:proofErr w:type="gramEnd"/>
      <w:r w:rsidR="00201CF5">
        <w:t xml:space="preserve"> Is</w:t>
      </w:r>
    </w:p>
    <w:p w:rsidR="00201CF5" w:rsidRDefault="005B6573">
      <w:r w:rsidRPr="00201CF5">
        <w:rPr>
          <w:noProof/>
          <w:lang w:eastAsia="en-US"/>
        </w:rPr>
        <mc:AlternateContent>
          <mc:Choice Requires="wpg">
            <w:drawing>
              <wp:anchor distT="0" distB="0" distL="114300" distR="114300" simplePos="0" relativeHeight="251659264" behindDoc="0" locked="0" layoutInCell="1" allowOverlap="1" wp14:anchorId="65AD0F07" wp14:editId="3B265C88">
                <wp:simplePos x="0" y="0"/>
                <wp:positionH relativeFrom="page">
                  <wp:posOffset>783771</wp:posOffset>
                </wp:positionH>
                <wp:positionV relativeFrom="paragraph">
                  <wp:posOffset>60838</wp:posOffset>
                </wp:positionV>
                <wp:extent cx="5377815" cy="1536676"/>
                <wp:effectExtent l="0" t="0" r="13335" b="26035"/>
                <wp:wrapNone/>
                <wp:docPr id="18" name="Group 21"/>
                <wp:cNvGraphicFramePr/>
                <a:graphic xmlns:a="http://schemas.openxmlformats.org/drawingml/2006/main">
                  <a:graphicData uri="http://schemas.microsoft.com/office/word/2010/wordprocessingGroup">
                    <wpg:wgp>
                      <wpg:cNvGrpSpPr/>
                      <wpg:grpSpPr>
                        <a:xfrm>
                          <a:off x="0" y="0"/>
                          <a:ext cx="5377815" cy="1536676"/>
                          <a:chOff x="0" y="399477"/>
                          <a:chExt cx="7430440" cy="2241103"/>
                        </a:xfrm>
                      </wpg:grpSpPr>
                      <wps:wsp>
                        <wps:cNvPr id="19" name="Rounded Rectangle 19"/>
                        <wps:cNvSpPr/>
                        <wps:spPr>
                          <a:xfrm>
                            <a:off x="2976593" y="399477"/>
                            <a:ext cx="1475676" cy="638769"/>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0" name="Freeform 20"/>
                        <wps:cNvSpPr/>
                        <wps:spPr>
                          <a:xfrm>
                            <a:off x="3156028" y="570085"/>
                            <a:ext cx="1421081" cy="636257"/>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5B6573"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color w:val="000000" w:themeColor="dark1"/>
                                  <w:kern w:val="24"/>
                                  <w:sz w:val="18"/>
                                  <w:szCs w:val="18"/>
                                  <w14:textFill>
                                    <w14:solidFill>
                                      <w14:schemeClr w14:val="dk1">
                                        <w14:satOff w14:val="0"/>
                                        <w14:lumOff w14:val="0"/>
                                      </w14:schemeClr>
                                    </w14:solidFill>
                                  </w14:textFill>
                                </w:rPr>
                                <w:t xml:space="preserve">Insider </w:t>
                              </w:r>
                              <w:r w:rsidR="005B6573">
                                <w:rPr>
                                  <w:rFonts w:asciiTheme="minorHAnsi" w:hAnsi="Calibri" w:cstheme="minorBidi"/>
                                  <w:color w:val="000000" w:themeColor="dark1"/>
                                  <w:kern w:val="24"/>
                                  <w:sz w:val="18"/>
                                  <w:szCs w:val="18"/>
                                  <w14:textFill>
                                    <w14:solidFill>
                                      <w14:schemeClr w14:val="dk1">
                                        <w14:satOff w14:val="0"/>
                                        <w14:lumOff w14:val="0"/>
                                      </w14:schemeClr>
                                    </w14:solidFill>
                                  </w14:textFill>
                                </w:rPr>
                                <w:t>Site Collection</w:t>
                              </w:r>
                            </w:p>
                            <w:p w:rsidR="00201CF5" w:rsidRDefault="00201CF5" w:rsidP="00201CF5">
                              <w:pPr>
                                <w:pStyle w:val="NormalWeb"/>
                                <w:spacing w:before="0" w:beforeAutospacing="0" w:after="160" w:afterAutospacing="0" w:line="216" w:lineRule="auto"/>
                                <w:jc w:val="center"/>
                              </w:pPr>
                              <w:r>
                                <w:rPr>
                                  <w:rFonts w:asciiTheme="minorHAnsi" w:hAnsi="Calibri" w:cstheme="minorBidi"/>
                                  <w:color w:val="000000" w:themeColor="dark1"/>
                                  <w:kern w:val="24"/>
                                  <w:sz w:val="38"/>
                                  <w:szCs w:val="38"/>
                                  <w14:textFill>
                                    <w14:solidFill>
                                      <w14:schemeClr w14:val="dk1">
                                        <w14:satOff w14:val="0"/>
                                        <w14:lumOff w14:val="0"/>
                                      </w14:schemeClr>
                                    </w14:solidFill>
                                  </w14:textFill>
                                </w:rPr>
                                <w:t>Site Collection</w:t>
                              </w:r>
                            </w:p>
                          </w:txbxContent>
                        </wps:txbx>
                        <wps:bodyPr spcFirstLastPara="0" vert="horz" wrap="square" lIns="102498" tIns="102498" rIns="102498" bIns="102498" numCol="1" spcCol="1270" anchor="ctr" anchorCtr="0">
                          <a:noAutofit/>
                        </wps:bodyPr>
                      </wps:wsp>
                      <wps:wsp>
                        <wps:cNvPr id="21" name="Rounded Rectangle 21"/>
                        <wps:cNvSpPr/>
                        <wps:spPr>
                          <a:xfrm>
                            <a:off x="3682284" y="1897955"/>
                            <a:ext cx="715161" cy="628282"/>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2" name="Freeform 22"/>
                        <wps:cNvSpPr/>
                        <wps:spPr>
                          <a:xfrm>
                            <a:off x="3861949" y="2068656"/>
                            <a:ext cx="715161" cy="482096"/>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201CF5"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color w:val="000000" w:themeColor="dark1"/>
                                  <w:kern w:val="24"/>
                                  <w:sz w:val="18"/>
                                  <w:szCs w:val="18"/>
                                  <w14:textFill>
                                    <w14:solidFill>
                                      <w14:schemeClr w14:val="dk1">
                                        <w14:satOff w14:val="0"/>
                                        <w14:lumOff w14:val="0"/>
                                      </w14:schemeClr>
                                    </w14:solidFill>
                                  </w14:textFill>
                                </w:rPr>
                                <w:t>News</w:t>
                              </w:r>
                            </w:p>
                          </w:txbxContent>
                        </wps:txbx>
                        <wps:bodyPr spcFirstLastPara="0" vert="horz" wrap="square" lIns="102498" tIns="102498" rIns="102498" bIns="102498" numCol="1" spcCol="1270" anchor="ctr" anchorCtr="0">
                          <a:noAutofit/>
                        </wps:bodyPr>
                      </wps:wsp>
                      <wps:wsp>
                        <wps:cNvPr id="23" name="Rounded Rectangle 23"/>
                        <wps:cNvSpPr/>
                        <wps:spPr>
                          <a:xfrm>
                            <a:off x="0" y="1793918"/>
                            <a:ext cx="1167734" cy="628282"/>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4" name="Freeform 24"/>
                        <wps:cNvSpPr/>
                        <wps:spPr>
                          <a:xfrm>
                            <a:off x="179843" y="1964110"/>
                            <a:ext cx="1210823" cy="519771"/>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201CF5"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color w:val="000000" w:themeColor="dark1"/>
                                  <w:kern w:val="24"/>
                                  <w:sz w:val="18"/>
                                  <w:szCs w:val="18"/>
                                  <w14:textFill>
                                    <w14:solidFill>
                                      <w14:schemeClr w14:val="dk1">
                                        <w14:satOff w14:val="0"/>
                                        <w14:lumOff w14:val="0"/>
                                      </w14:schemeClr>
                                    </w14:solidFill>
                                  </w14:textFill>
                                </w:rPr>
                                <w:t>Departments</w:t>
                              </w:r>
                            </w:p>
                          </w:txbxContent>
                        </wps:txbx>
                        <wps:bodyPr spcFirstLastPara="0" vert="horz" wrap="square" lIns="102498" tIns="102498" rIns="102498" bIns="102498" numCol="1" spcCol="1270" anchor="ctr" anchorCtr="0">
                          <a:noAutofit/>
                        </wps:bodyPr>
                      </wps:wsp>
                      <wps:wsp>
                        <wps:cNvPr id="25" name="Rounded Rectangle 25"/>
                        <wps:cNvSpPr/>
                        <wps:spPr>
                          <a:xfrm>
                            <a:off x="1976627" y="1838249"/>
                            <a:ext cx="942711" cy="628282"/>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6" name="Freeform 26"/>
                        <wps:cNvSpPr/>
                        <wps:spPr>
                          <a:xfrm>
                            <a:off x="2155813" y="1923427"/>
                            <a:ext cx="1113291" cy="677317"/>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201CF5"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kern w:val="24"/>
                                  <w:sz w:val="18"/>
                                  <w:szCs w:val="18"/>
                                </w:rPr>
                                <w:t>Employee Directories</w:t>
                              </w:r>
                            </w:p>
                          </w:txbxContent>
                        </wps:txbx>
                        <wps:bodyPr spcFirstLastPara="0" vert="horz" wrap="square" lIns="102498" tIns="102498" rIns="102498" bIns="102498" numCol="1" spcCol="1270" anchor="ctr" anchorCtr="0">
                          <a:noAutofit/>
                        </wps:bodyPr>
                      </wps:wsp>
                      <wps:wsp>
                        <wps:cNvPr id="27" name="Rounded Rectangle 27"/>
                        <wps:cNvSpPr/>
                        <wps:spPr>
                          <a:xfrm>
                            <a:off x="4930466" y="1897827"/>
                            <a:ext cx="1088679" cy="628282"/>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28" name="Freeform 28"/>
                        <wps:cNvSpPr/>
                        <wps:spPr>
                          <a:xfrm>
                            <a:off x="5110056" y="2068513"/>
                            <a:ext cx="1110525" cy="572066"/>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201CF5" w:rsidRPr="005B6573" w:rsidRDefault="00201CF5" w:rsidP="00201CF5">
                              <w:pPr>
                                <w:pStyle w:val="NormalWeb"/>
                                <w:spacing w:before="0" w:beforeAutospacing="0" w:after="160" w:afterAutospacing="0" w:line="216" w:lineRule="auto"/>
                                <w:jc w:val="center"/>
                                <w:rPr>
                                  <w:sz w:val="18"/>
                                  <w:szCs w:val="18"/>
                                </w:rPr>
                              </w:pPr>
                              <w:r w:rsidRPr="005B6573">
                                <w:rPr>
                                  <w:rFonts w:asciiTheme="minorHAnsi" w:hAnsi="Calibri" w:cstheme="minorBidi"/>
                                  <w:color w:val="000000" w:themeColor="dark1"/>
                                  <w:kern w:val="24"/>
                                  <w:sz w:val="18"/>
                                  <w:szCs w:val="18"/>
                                  <w14:textFill>
                                    <w14:solidFill>
                                      <w14:schemeClr w14:val="dk1">
                                        <w14:satOff w14:val="0"/>
                                        <w14:lumOff w14:val="0"/>
                                      </w14:schemeClr>
                                    </w14:solidFill>
                                  </w14:textFill>
                                </w:rPr>
                                <w:t>Campaigns</w:t>
                              </w:r>
                            </w:p>
                          </w:txbxContent>
                        </wps:txbx>
                        <wps:bodyPr spcFirstLastPara="0" vert="horz" wrap="square" lIns="102498" tIns="102498" rIns="102498" bIns="102498" numCol="1" spcCol="1270" anchor="ctr" anchorCtr="0">
                          <a:noAutofit/>
                        </wps:bodyPr>
                      </wps:wsp>
                      <wps:wsp>
                        <wps:cNvPr id="29" name="Rounded Rectangle 29"/>
                        <wps:cNvSpPr/>
                        <wps:spPr>
                          <a:xfrm>
                            <a:off x="6512985" y="1945969"/>
                            <a:ext cx="737591" cy="65528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30" name="Freeform 30"/>
                        <wps:cNvSpPr/>
                        <wps:spPr>
                          <a:xfrm>
                            <a:off x="6692849" y="2116833"/>
                            <a:ext cx="737591" cy="523747"/>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201CF5" w:rsidRPr="005B6573" w:rsidRDefault="00201CF5" w:rsidP="00201CF5">
                              <w:pPr>
                                <w:pStyle w:val="NormalWeb"/>
                                <w:spacing w:before="0" w:beforeAutospacing="0" w:after="160" w:afterAutospacing="0" w:line="216" w:lineRule="auto"/>
                                <w:jc w:val="center"/>
                                <w:rPr>
                                  <w:sz w:val="18"/>
                                  <w:szCs w:val="18"/>
                                </w:rPr>
                              </w:pPr>
                              <w:proofErr w:type="spellStart"/>
                              <w:r w:rsidRPr="005B6573">
                                <w:rPr>
                                  <w:rFonts w:asciiTheme="minorHAnsi" w:hAnsi="Calibri" w:cstheme="minorBidi"/>
                                  <w:color w:val="000000" w:themeColor="dark1"/>
                                  <w:kern w:val="24"/>
                                  <w:sz w:val="18"/>
                                  <w:szCs w:val="18"/>
                                  <w14:textFill>
                                    <w14:solidFill>
                                      <w14:schemeClr w14:val="dk1">
                                        <w14:satOff w14:val="0"/>
                                        <w14:lumOff w14:val="0"/>
                                      </w14:schemeClr>
                                    </w14:solidFill>
                                  </w14:textFill>
                                </w:rPr>
                                <w:t>Etc</w:t>
                              </w:r>
                              <w:proofErr w:type="spellEnd"/>
                            </w:p>
                          </w:txbxContent>
                        </wps:txbx>
                        <wps:bodyPr spcFirstLastPara="0" vert="horz" wrap="square" lIns="102498" tIns="102498" rIns="102498" bIns="102498" numCol="1" spcCol="127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5AD0F07" id="Group 21" o:spid="_x0000_s1026" style="position:absolute;margin-left:61.7pt;margin-top:4.8pt;width:423.45pt;height:121pt;z-index:251659264;mso-position-horizontal-relative:page;mso-width-relative:margin;mso-height-relative:margin" coordorigin=",3994" coordsize="74304,2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">
                <v:roundrect id="Rounded Rectangle 19" o:spid="_x0000_s1027" style="position:absolute;left:29765;top:3994;width:14757;height:6388;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" fillcolor="#f07f09 [3204]" strokecolor="white [3201]" strokeweight="1pt">
                  <v:stroke joinstyle="miter"/>
                </v:roundrect>
                <v:shape id="Freeform 20" o:spid="_x0000_s1028" style="position:absolute;left:31560;top:5700;width:14211;height:6363;visibility:visible;mso-wrap-style:square;v-text-anchor:middle" coordsize="1618838,1027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63626;90238,0;1330843,0;1421081,63626;1421081,572631;1330843,636257;90238,636257;0,572631;0,63626" o:connectangles="0,0,0,0,0,0,0,0,0" textboxrect="0,0,1618838,1027962"/>
                  <v:textbox inset="2.84717mm,2.84717mm,2.84717mm,2.84717mm">
                    <w:txbxContent>
                      <w:p w:rsidR="005B6573"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color w:val="000000" w:themeColor="dark1"/>
                            <w:kern w:val="24"/>
                            <w:sz w:val="18"/>
                            <w:szCs w:val="18"/>
                            <w14:textFill>
                              <w14:solidFill>
                                <w14:schemeClr w14:val="dk1">
                                  <w14:satOff w14:val="0"/>
                                  <w14:lumOff w14:val="0"/>
                                </w14:schemeClr>
                              </w14:solidFill>
                            </w14:textFill>
                          </w:rPr>
                          <w:t xml:space="preserve">Insider </w:t>
                        </w:r>
                        <w:r w:rsidR="005B6573">
                          <w:rPr>
                            <w:rFonts w:asciiTheme="minorHAnsi" w:hAnsi="Calibri" w:cstheme="minorBidi"/>
                            <w:color w:val="000000" w:themeColor="dark1"/>
                            <w:kern w:val="24"/>
                            <w:sz w:val="18"/>
                            <w:szCs w:val="18"/>
                            <w14:textFill>
                              <w14:solidFill>
                                <w14:schemeClr w14:val="dk1">
                                  <w14:satOff w14:val="0"/>
                                  <w14:lumOff w14:val="0"/>
                                </w14:schemeClr>
                              </w14:solidFill>
                            </w14:textFill>
                          </w:rPr>
                          <w:t>Site Collection</w:t>
                        </w:r>
                      </w:p>
                      <w:p w:rsidR="00201CF5" w:rsidRDefault="00201CF5" w:rsidP="00201CF5">
                        <w:pPr>
                          <w:pStyle w:val="NormalWeb"/>
                          <w:spacing w:before="0" w:beforeAutospacing="0" w:after="160" w:afterAutospacing="0" w:line="216" w:lineRule="auto"/>
                          <w:jc w:val="center"/>
                        </w:pPr>
                        <w:r>
                          <w:rPr>
                            <w:rFonts w:asciiTheme="minorHAnsi" w:hAnsi="Calibri" w:cstheme="minorBidi"/>
                            <w:color w:val="000000" w:themeColor="dark1"/>
                            <w:kern w:val="24"/>
                            <w:sz w:val="38"/>
                            <w:szCs w:val="38"/>
                            <w14:textFill>
                              <w14:solidFill>
                                <w14:schemeClr w14:val="dk1">
                                  <w14:satOff w14:val="0"/>
                                  <w14:lumOff w14:val="0"/>
                                </w14:schemeClr>
                              </w14:solidFill>
                            </w14:textFill>
                          </w:rPr>
                          <w:t>Site Collection</w:t>
                        </w:r>
                      </w:p>
                    </w:txbxContent>
                  </v:textbox>
                </v:shape>
                <v:roundrect id="Rounded Rectangle 21" o:spid="_x0000_s1029" style="position:absolute;left:36822;top:18979;width:7152;height:628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" fillcolor="#f07f09 [3204]" strokecolor="white [3201]" strokeweight="1pt">
                  <v:stroke joinstyle="miter"/>
                </v:roundrect>
                <v:shape id="Freeform 22" o:spid="_x0000_s1030" style="position:absolute;left:38619;top:20686;width:7152;height:4821;visibility:visible;mso-wrap-style:square;v-text-anchor:middle" coordsize="1618838,1027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8210;45413,0;669748,0;715161,48210;715161,433886;669748,482096;45413,482096;0,433886;0,48210" o:connectangles="0,0,0,0,0,0,0,0,0" textboxrect="0,0,1618838,1027962"/>
                  <v:textbox inset="2.84717mm,2.84717mm,2.84717mm,2.84717mm">
                    <w:txbxContent>
                      <w:p w:rsidR="00201CF5"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color w:val="000000" w:themeColor="dark1"/>
                            <w:kern w:val="24"/>
                            <w:sz w:val="18"/>
                            <w:szCs w:val="18"/>
                            <w14:textFill>
                              <w14:solidFill>
                                <w14:schemeClr w14:val="dk1">
                                  <w14:satOff w14:val="0"/>
                                  <w14:lumOff w14:val="0"/>
                                </w14:schemeClr>
                              </w14:solidFill>
                            </w14:textFill>
                          </w:rPr>
                          <w:t>News</w:t>
                        </w:r>
                      </w:p>
                    </w:txbxContent>
                  </v:textbox>
                </v:shape>
                <v:roundrect id="Rounded Rectangle 23" o:spid="_x0000_s1031" style="position:absolute;top:17939;width:11677;height:628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" fillcolor="#f07f09 [3204]" strokecolor="white [3201]" strokeweight="1pt">
                  <v:stroke joinstyle="miter"/>
                </v:roundrect>
                <v:shape id="Freeform 24" o:spid="_x0000_s1032" style="position:absolute;left:1798;top:19641;width:12108;height:5197;visibility:visible;mso-wrap-style:square;v-text-anchor:middle" coordsize="1618838,1027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51977;76887,0;1133936,0;1210823,51977;1210823,467794;1133936,519771;76887,519771;0,467794;0,51977" o:connectangles="0,0,0,0,0,0,0,0,0" textboxrect="0,0,1618838,1027962"/>
                  <v:textbox inset="2.84717mm,2.84717mm,2.84717mm,2.84717mm">
                    <w:txbxContent>
                      <w:p w:rsidR="00201CF5"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color w:val="000000" w:themeColor="dark1"/>
                            <w:kern w:val="24"/>
                            <w:sz w:val="18"/>
                            <w:szCs w:val="18"/>
                            <w14:textFill>
                              <w14:solidFill>
                                <w14:schemeClr w14:val="dk1">
                                  <w14:satOff w14:val="0"/>
                                  <w14:lumOff w14:val="0"/>
                                </w14:schemeClr>
                              </w14:solidFill>
                            </w14:textFill>
                          </w:rPr>
                          <w:t>Departments</w:t>
                        </w:r>
                      </w:p>
                    </w:txbxContent>
                  </v:textbox>
                </v:shape>
                <v:roundrect id="Rounded Rectangle 25" o:spid="_x0000_s1033" style="position:absolute;left:19766;top:18382;width:9427;height:628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" fillcolor="#f07f09 [3204]" strokecolor="white [3201]" strokeweight="1pt">
                  <v:stroke joinstyle="miter"/>
                </v:roundrect>
                <v:shape id="Freeform 26" o:spid="_x0000_s1034" style="position:absolute;left:21558;top:19234;width:11133;height:6773;visibility:visible;mso-wrap-style:square;v-text-anchor:middle" coordsize="1618838,1027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67732;70694,0;1042597,0;1113291,67732;1113291,609585;1042597,677317;70694,677317;0,609585;0,67732" o:connectangles="0,0,0,0,0,0,0,0,0" textboxrect="0,0,1618838,1027962"/>
                  <v:textbox inset="2.84717mm,2.84717mm,2.84717mm,2.84717mm">
                    <w:txbxContent>
                      <w:p w:rsidR="00201CF5" w:rsidRPr="00201CF5" w:rsidRDefault="00201CF5" w:rsidP="00201CF5">
                        <w:pPr>
                          <w:pStyle w:val="NormalWeb"/>
                          <w:spacing w:before="0" w:beforeAutospacing="0" w:after="160" w:afterAutospacing="0" w:line="216" w:lineRule="auto"/>
                          <w:jc w:val="center"/>
                          <w:rPr>
                            <w:sz w:val="18"/>
                            <w:szCs w:val="18"/>
                          </w:rPr>
                        </w:pPr>
                        <w:r w:rsidRPr="00201CF5">
                          <w:rPr>
                            <w:rFonts w:asciiTheme="minorHAnsi" w:hAnsi="Calibri" w:cstheme="minorBidi"/>
                            <w:kern w:val="24"/>
                            <w:sz w:val="18"/>
                            <w:szCs w:val="18"/>
                          </w:rPr>
                          <w:t>Employee Directories</w:t>
                        </w:r>
                      </w:p>
                    </w:txbxContent>
                  </v:textbox>
                </v:shape>
                <v:roundrect id="Rounded Rectangle 27" o:spid="_x0000_s1035" style="position:absolute;left:49304;top:18978;width:10887;height:628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" fillcolor="#f07f09 [3204]" strokecolor="white [3201]" strokeweight="1pt">
                  <v:stroke joinstyle="miter"/>
                </v:roundrect>
                <v:shape id="Freeform 28" o:spid="_x0000_s1036" style="position:absolute;left:51100;top:20685;width:11105;height:5720;visibility:visible;mso-wrap-style:square;v-text-anchor:middle" coordsize="1618838,1027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57206;70518,0;1040007,0;1110525,57206;1110525,514860;1040007,572066;70518,572066;0,514860;0,57206" o:connectangles="0,0,0,0,0,0,0,0,0" textboxrect="0,0,1618838,1027962"/>
                  <v:textbox inset="2.84717mm,2.84717mm,2.84717mm,2.84717mm">
                    <w:txbxContent>
                      <w:p w:rsidR="00201CF5" w:rsidRPr="005B6573" w:rsidRDefault="00201CF5" w:rsidP="00201CF5">
                        <w:pPr>
                          <w:pStyle w:val="NormalWeb"/>
                          <w:spacing w:before="0" w:beforeAutospacing="0" w:after="160" w:afterAutospacing="0" w:line="216" w:lineRule="auto"/>
                          <w:jc w:val="center"/>
                          <w:rPr>
                            <w:sz w:val="18"/>
                            <w:szCs w:val="18"/>
                          </w:rPr>
                        </w:pPr>
                        <w:r w:rsidRPr="005B6573">
                          <w:rPr>
                            <w:rFonts w:asciiTheme="minorHAnsi" w:hAnsi="Calibri" w:cstheme="minorBidi"/>
                            <w:color w:val="000000" w:themeColor="dark1"/>
                            <w:kern w:val="24"/>
                            <w:sz w:val="18"/>
                            <w:szCs w:val="18"/>
                            <w14:textFill>
                              <w14:solidFill>
                                <w14:schemeClr w14:val="dk1">
                                  <w14:satOff w14:val="0"/>
                                  <w14:lumOff w14:val="0"/>
                                </w14:schemeClr>
                              </w14:solidFill>
                            </w14:textFill>
                          </w:rPr>
                          <w:t>Campaigns</w:t>
                        </w:r>
                      </w:p>
                    </w:txbxContent>
                  </v:textbox>
                </v:shape>
                <v:roundrect id="Rounded Rectangle 29" o:spid="_x0000_s1037" style="position:absolute;left:65129;top:19459;width:7376;height:6553;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" fillcolor="#f07f09 [3204]" strokecolor="white [3201]" strokeweight="1pt">
                  <v:stroke joinstyle="miter"/>
                </v:roundrect>
                <v:shape id="Freeform 30" o:spid="_x0000_s1038" style="position:absolute;left:66928;top:21168;width:7376;height:5237;visibility:visible;mso-wrap-style:square;v-text-anchor:middle" coordsize="1618838,10279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52375;46837,0;690754,0;737591,52375;737591,471372;690754,523747;46837,523747;0,471372;0,52375" o:connectangles="0,0,0,0,0,0,0,0,0" textboxrect="0,0,1618838,1027962"/>
                  <v:textbox inset="2.84717mm,2.84717mm,2.84717mm,2.84717mm">
                    <w:txbxContent>
                      <w:p w:rsidR="00201CF5" w:rsidRPr="005B6573" w:rsidRDefault="00201CF5" w:rsidP="00201CF5">
                        <w:pPr>
                          <w:pStyle w:val="NormalWeb"/>
                          <w:spacing w:before="0" w:beforeAutospacing="0" w:after="160" w:afterAutospacing="0" w:line="216" w:lineRule="auto"/>
                          <w:jc w:val="center"/>
                          <w:rPr>
                            <w:sz w:val="18"/>
                            <w:szCs w:val="18"/>
                          </w:rPr>
                        </w:pPr>
                        <w:proofErr w:type="spellStart"/>
                        <w:r w:rsidRPr="005B6573">
                          <w:rPr>
                            <w:rFonts w:asciiTheme="minorHAnsi" w:hAnsi="Calibri" w:cstheme="minorBidi"/>
                            <w:color w:val="000000" w:themeColor="dark1"/>
                            <w:kern w:val="24"/>
                            <w:sz w:val="18"/>
                            <w:szCs w:val="18"/>
                            <w14:textFill>
                              <w14:solidFill>
                                <w14:schemeClr w14:val="dk1">
                                  <w14:satOff w14:val="0"/>
                                  <w14:lumOff w14:val="0"/>
                                </w14:schemeClr>
                              </w14:solidFill>
                            </w14:textFill>
                          </w:rPr>
                          <w:t>Etc</w:t>
                        </w:r>
                        <w:proofErr w:type="spellEnd"/>
                      </w:p>
                    </w:txbxContent>
                  </v:textbox>
                </v:shape>
                <w10:wrap anchorx="page"/>
              </v:group>
            </w:pict>
          </mc:Fallback>
        </mc:AlternateContent>
      </w:r>
    </w:p>
    <w:p w:rsidR="001233B4" w:rsidRDefault="00201CF5">
      <w:r>
        <w:t xml:space="preserve"> </w:t>
      </w:r>
    </w:p>
    <w:p w:rsidR="00573ED0" w:rsidRDefault="00573ED0"/>
    <w:p w:rsidR="00686D41" w:rsidRDefault="00686D41"/>
    <w:p w:rsidR="008E007B" w:rsidRDefault="008E007B"/>
    <w:p w:rsidR="00CE45E1" w:rsidRDefault="00CE45E1"/>
    <w:p w:rsidR="005B6573" w:rsidRDefault="005B6573">
      <w:r>
        <w:t>While this configuration functions as a basic operational site collection, if fails to take advantage of the extended capabilities provided by a more advanced taxonomy.</w:t>
      </w:r>
    </w:p>
    <w:p w:rsidR="005B6573" w:rsidRDefault="005B6573">
      <w:r>
        <w:t xml:space="preserve">For </w:t>
      </w:r>
      <w:proofErr w:type="gramStart"/>
      <w:r>
        <w:t>example</w:t>
      </w:r>
      <w:proofErr w:type="gramEnd"/>
      <w:r>
        <w:t xml:space="preserve"> there are already certain Site Collections which have been forced into their own taxonomies by size and/or special needs: Legal, Project Management and TAG. These show that the ‘one size fits all’ model is already unable to fil the needs of the Umpqua Bank SharePoint community.</w:t>
      </w:r>
    </w:p>
    <w:p w:rsidR="00033530" w:rsidRDefault="00033530">
      <w:proofErr w:type="spellStart"/>
      <w:r>
        <w:t>Umpaquapedia</w:t>
      </w:r>
      <w:proofErr w:type="spellEnd"/>
      <w:r>
        <w:t xml:space="preserve"> is also presented in a basic form with some of the most active parts represented as Libraries</w:t>
      </w:r>
    </w:p>
    <w:p w:rsidR="005B6573" w:rsidRDefault="00A038E3">
      <w:r w:rsidRPr="00A038E3">
        <w:rPr>
          <w:noProof/>
          <w:lang w:eastAsia="en-US"/>
        </w:rPr>
        <mc:AlternateContent>
          <mc:Choice Requires="wps">
            <w:drawing>
              <wp:anchor distT="0" distB="0" distL="114300" distR="114300" simplePos="0" relativeHeight="251661312" behindDoc="0" locked="0" layoutInCell="1" allowOverlap="1" wp14:anchorId="278CB6E2" wp14:editId="5C50B6EB">
                <wp:simplePos x="0" y="0"/>
                <wp:positionH relativeFrom="column">
                  <wp:posOffset>2797116</wp:posOffset>
                </wp:positionH>
                <wp:positionV relativeFrom="paragraph">
                  <wp:posOffset>282575</wp:posOffset>
                </wp:positionV>
                <wp:extent cx="911860" cy="495300"/>
                <wp:effectExtent l="0" t="0" r="21590" b="19050"/>
                <wp:wrapNone/>
                <wp:docPr id="31" name="Rounded Rectangle 1"/>
                <wp:cNvGraphicFramePr/>
                <a:graphic xmlns:a="http://schemas.openxmlformats.org/drawingml/2006/main">
                  <a:graphicData uri="http://schemas.microsoft.com/office/word/2010/wordprocessingShape">
                    <wps:wsp>
                      <wps:cNvSpPr/>
                      <wps:spPr>
                        <a:xfrm>
                          <a:off x="0" y="0"/>
                          <a:ext cx="911860" cy="49530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anchor>
            </w:drawing>
          </mc:Choice>
          <mc:Fallback>
            <w:pict>
              <v:roundrect w14:anchorId="7A17B262" id="Rounded Rectangle 1" o:spid="_x0000_s1026" style="position:absolute;margin-left:220.25pt;margin-top:22.25pt;width:71.8pt;height: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" fillcolor="#f07f09 [3204]" strokecolor="white [3201]" strokeweight="1pt">
                <v:stroke joinstyle="miter"/>
              </v:roundrect>
            </w:pict>
          </mc:Fallback>
        </mc:AlternateContent>
      </w:r>
      <w:r>
        <w:t>Figure 2</w:t>
      </w:r>
      <w:r w:rsidR="001D6B0C">
        <w:t>:</w:t>
      </w:r>
      <w:r>
        <w:t xml:space="preserve"> </w:t>
      </w:r>
      <w:proofErr w:type="spellStart"/>
      <w:r>
        <w:t>Umpqapedia</w:t>
      </w:r>
      <w:proofErr w:type="spellEnd"/>
      <w:r>
        <w:t xml:space="preserve"> </w:t>
      </w:r>
      <w:proofErr w:type="gramStart"/>
      <w:r>
        <w:t>As</w:t>
      </w:r>
      <w:proofErr w:type="gramEnd"/>
      <w:r>
        <w:t xml:space="preserve"> Is</w:t>
      </w:r>
    </w:p>
    <w:p w:rsidR="005B6573" w:rsidRDefault="00A038E3">
      <w:r w:rsidRPr="00A038E3">
        <w:rPr>
          <w:noProof/>
          <w:lang w:eastAsia="en-US"/>
        </w:rPr>
        <mc:AlternateContent>
          <mc:Choice Requires="wps">
            <w:drawing>
              <wp:anchor distT="0" distB="0" distL="114300" distR="114300" simplePos="0" relativeHeight="251662336" behindDoc="0" locked="0" layoutInCell="1" allowOverlap="1" wp14:anchorId="45C47BFD" wp14:editId="1DD5797F">
                <wp:simplePos x="0" y="0"/>
                <wp:positionH relativeFrom="column">
                  <wp:posOffset>2973721</wp:posOffset>
                </wp:positionH>
                <wp:positionV relativeFrom="paragraph">
                  <wp:posOffset>173520</wp:posOffset>
                </wp:positionV>
                <wp:extent cx="932815" cy="407254"/>
                <wp:effectExtent l="0" t="0" r="19685" b="12065"/>
                <wp:wrapNone/>
                <wp:docPr id="3" name="Freeform 2"/>
                <wp:cNvGraphicFramePr/>
                <a:graphic xmlns:a="http://schemas.openxmlformats.org/drawingml/2006/main">
                  <a:graphicData uri="http://schemas.microsoft.com/office/word/2010/wordprocessingShape">
                    <wps:wsp>
                      <wps:cNvSpPr/>
                      <wps:spPr>
                        <a:xfrm>
                          <a:off x="0" y="0"/>
                          <a:ext cx="932815" cy="407254"/>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A038E3" w:rsidRPr="00A038E3" w:rsidRDefault="00A038E3" w:rsidP="00A038E3">
                            <w:pPr>
                              <w:pStyle w:val="NormalWeb"/>
                              <w:spacing w:before="0" w:beforeAutospacing="0" w:after="160" w:afterAutospacing="0" w:line="216" w:lineRule="auto"/>
                              <w:jc w:val="center"/>
                              <w:rPr>
                                <w:sz w:val="18"/>
                                <w:szCs w:val="18"/>
                              </w:rPr>
                            </w:pPr>
                            <w:proofErr w:type="spellStart"/>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Umpquapedia</w:t>
                            </w:r>
                            <w:proofErr w:type="spellEnd"/>
                          </w:p>
                        </w:txbxContent>
                      </wps:txbx>
                      <wps:bodyPr spcFirstLastPara="0" vert="horz" wrap="square" lIns="102498" tIns="102498" rIns="102498" bIns="102498"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C47BFD" id="Freeform 2" o:spid="_x0000_s1039" style="position:absolute;margin-left:234.15pt;margin-top:13.65pt;width:73.45pt;height:3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0725;59234,0;873581,0;932815,40725;932815,366529;873581,407254;59234,407254;0,366529;0,40725" o:connectangles="0,0,0,0,0,0,0,0,0" textboxrect="0,0,1618838,1027962"/>
                <v:textbox inset="2.84717mm,2.84717mm,2.84717mm,2.84717mm">
                  <w:txbxContent>
                    <w:p w:rsidR="00A038E3" w:rsidRPr="00A038E3" w:rsidRDefault="00A038E3" w:rsidP="00A038E3">
                      <w:pPr>
                        <w:pStyle w:val="NormalWeb"/>
                        <w:spacing w:before="0" w:beforeAutospacing="0" w:after="160" w:afterAutospacing="0" w:line="216" w:lineRule="auto"/>
                        <w:jc w:val="center"/>
                        <w:rPr>
                          <w:sz w:val="18"/>
                          <w:szCs w:val="18"/>
                        </w:rPr>
                      </w:pPr>
                      <w:proofErr w:type="spellStart"/>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Umpquapedia</w:t>
                      </w:r>
                      <w:proofErr w:type="spellEnd"/>
                    </w:p>
                  </w:txbxContent>
                </v:textbox>
              </v:shape>
            </w:pict>
          </mc:Fallback>
        </mc:AlternateContent>
      </w:r>
      <w:r w:rsidRPr="00A038E3">
        <w:rPr>
          <w:noProof/>
          <w:lang w:eastAsia="en-US"/>
        </w:rPr>
        <mc:AlternateContent>
          <mc:Choice Requires="wps">
            <w:drawing>
              <wp:anchor distT="0" distB="0" distL="114300" distR="114300" simplePos="0" relativeHeight="251667456" behindDoc="0" locked="0" layoutInCell="1" allowOverlap="1" wp14:anchorId="1E0EF9D3" wp14:editId="3F92DA29">
                <wp:simplePos x="0" y="0"/>
                <wp:positionH relativeFrom="column">
                  <wp:posOffset>3065929</wp:posOffset>
                </wp:positionH>
                <wp:positionV relativeFrom="paragraph">
                  <wp:posOffset>903504</wp:posOffset>
                </wp:positionV>
                <wp:extent cx="1059155" cy="495648"/>
                <wp:effectExtent l="0" t="0" r="27305" b="19050"/>
                <wp:wrapNone/>
                <wp:docPr id="8" name="Rounded Rectangle 7"/>
                <wp:cNvGraphicFramePr/>
                <a:graphic xmlns:a="http://schemas.openxmlformats.org/drawingml/2006/main">
                  <a:graphicData uri="http://schemas.microsoft.com/office/word/2010/wordprocessingShape">
                    <wps:wsp>
                      <wps:cNvSpPr/>
                      <wps:spPr>
                        <a:xfrm>
                          <a:off x="0" y="0"/>
                          <a:ext cx="1059155"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anchor>
            </w:drawing>
          </mc:Choice>
          <mc:Fallback>
            <w:pict>
              <v:roundrect w14:anchorId="7C835318" id="Rounded Rectangle 7" o:spid="_x0000_s1026" style="position:absolute;margin-left:241.4pt;margin-top:71.15pt;width:83.4pt;height:39.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" fillcolor="#f07f09 [3204]" strokecolor="white [3201]" strokeweight="1pt">
                <v:stroke joinstyle="miter"/>
              </v:roundrect>
            </w:pict>
          </mc:Fallback>
        </mc:AlternateContent>
      </w:r>
    </w:p>
    <w:p w:rsidR="005B6573" w:rsidRDefault="005B6573"/>
    <w:p w:rsidR="005B6573" w:rsidRDefault="005B6573"/>
    <w:p w:rsidR="005B6573" w:rsidRDefault="00033530">
      <w:r w:rsidRPr="00A038E3">
        <w:rPr>
          <w:noProof/>
          <w:lang w:eastAsia="en-US"/>
        </w:rPr>
        <mc:AlternateContent>
          <mc:Choice Requires="wps">
            <w:drawing>
              <wp:anchor distT="0" distB="0" distL="114300" distR="114300" simplePos="0" relativeHeight="251664384" behindDoc="0" locked="0" layoutInCell="1" allowOverlap="1" wp14:anchorId="6A2E7CE0" wp14:editId="14799470">
                <wp:simplePos x="0" y="0"/>
                <wp:positionH relativeFrom="column">
                  <wp:posOffset>1214077</wp:posOffset>
                </wp:positionH>
                <wp:positionV relativeFrom="paragraph">
                  <wp:posOffset>176342</wp:posOffset>
                </wp:positionV>
                <wp:extent cx="944880" cy="326251"/>
                <wp:effectExtent l="0" t="0" r="26670" b="17145"/>
                <wp:wrapNone/>
                <wp:docPr id="32" name="Freeform 4"/>
                <wp:cNvGraphicFramePr/>
                <a:graphic xmlns:a="http://schemas.openxmlformats.org/drawingml/2006/main">
                  <a:graphicData uri="http://schemas.microsoft.com/office/word/2010/wordprocessingShape">
                    <wps:wsp>
                      <wps:cNvSpPr/>
                      <wps:spPr>
                        <a:xfrm>
                          <a:off x="0" y="0"/>
                          <a:ext cx="944880" cy="326251"/>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A038E3" w:rsidRPr="00A038E3" w:rsidRDefault="00A038E3" w:rsidP="00A038E3">
                            <w:pPr>
                              <w:pStyle w:val="NormalWeb"/>
                              <w:spacing w:before="0" w:beforeAutospacing="0" w:after="160" w:afterAutospacing="0" w:line="216" w:lineRule="auto"/>
                              <w:jc w:val="center"/>
                              <w:rPr>
                                <w:sz w:val="18"/>
                                <w:szCs w:val="18"/>
                              </w:rP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Compliance</w:t>
                            </w:r>
                          </w:p>
                        </w:txbxContent>
                      </wps:txbx>
                      <wps:bodyPr spcFirstLastPara="0" vert="horz" wrap="square" lIns="102498" tIns="102498" rIns="102498" bIns="102498"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2E7CE0" id="Freeform 4" o:spid="_x0000_s1040" style="position:absolute;margin-left:95.6pt;margin-top:13.9pt;width:74.4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32625;60000,0;884880,0;944880,32625;944880,293626;884880,326251;60000,326251;0,293626;0,32625" o:connectangles="0,0,0,0,0,0,0,0,0" textboxrect="0,0,1618838,1027962"/>
                <v:textbox inset="2.84717mm,2.84717mm,2.84717mm,2.84717mm">
                  <w:txbxContent>
                    <w:p w:rsidR="00A038E3" w:rsidRPr="00A038E3" w:rsidRDefault="00A038E3" w:rsidP="00A038E3">
                      <w:pPr>
                        <w:pStyle w:val="NormalWeb"/>
                        <w:spacing w:before="0" w:beforeAutospacing="0" w:after="160" w:afterAutospacing="0" w:line="216" w:lineRule="auto"/>
                        <w:jc w:val="center"/>
                        <w:rPr>
                          <w:sz w:val="18"/>
                          <w:szCs w:val="18"/>
                        </w:rP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Compliance</w:t>
                      </w:r>
                    </w:p>
                  </w:txbxContent>
                </v:textbox>
              </v:shape>
            </w:pict>
          </mc:Fallback>
        </mc:AlternateContent>
      </w:r>
      <w:r w:rsidRPr="00A038E3">
        <w:rPr>
          <w:noProof/>
          <w:lang w:eastAsia="en-US"/>
        </w:rPr>
        <mc:AlternateContent>
          <mc:Choice Requires="wps">
            <w:drawing>
              <wp:anchor distT="0" distB="0" distL="114300" distR="114300" simplePos="0" relativeHeight="251668480" behindDoc="0" locked="0" layoutInCell="1" allowOverlap="1" wp14:anchorId="23996CDE" wp14:editId="4FF24BF3">
                <wp:simplePos x="0" y="0"/>
                <wp:positionH relativeFrom="column">
                  <wp:posOffset>3242662</wp:posOffset>
                </wp:positionH>
                <wp:positionV relativeFrom="paragraph">
                  <wp:posOffset>214763</wp:posOffset>
                </wp:positionV>
                <wp:extent cx="1083310" cy="333375"/>
                <wp:effectExtent l="0" t="0" r="21590" b="28575"/>
                <wp:wrapNone/>
                <wp:docPr id="9" name="Freeform 8"/>
                <wp:cNvGraphicFramePr/>
                <a:graphic xmlns:a="http://schemas.openxmlformats.org/drawingml/2006/main">
                  <a:graphicData uri="http://schemas.microsoft.com/office/word/2010/wordprocessingShape">
                    <wps:wsp>
                      <wps:cNvSpPr/>
                      <wps:spPr>
                        <a:xfrm>
                          <a:off x="0" y="0"/>
                          <a:ext cx="1083310" cy="333375"/>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A038E3" w:rsidRDefault="00A038E3" w:rsidP="00A038E3">
                            <w:pPr>
                              <w:pStyle w:val="NormalWeb"/>
                              <w:spacing w:before="0" w:beforeAutospacing="0" w:after="160" w:afterAutospacing="0" w:line="216" w:lineRule="auto"/>
                              <w:jc w:val="cente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Product</w:t>
                            </w:r>
                            <w:r>
                              <w:rPr>
                                <w:rFonts w:asciiTheme="minorHAnsi" w:hAnsi="Calibri" w:cstheme="minorBidi"/>
                                <w:color w:val="000000" w:themeColor="dark1"/>
                                <w:kern w:val="24"/>
                                <w:sz w:val="38"/>
                                <w:szCs w:val="38"/>
                                <w14:textFill>
                                  <w14:solidFill>
                                    <w14:schemeClr w14:val="dk1">
                                      <w14:satOff w14:val="0"/>
                                      <w14:lumOff w14:val="0"/>
                                    </w14:schemeClr>
                                  </w14:solidFill>
                                </w14:textFill>
                              </w:rPr>
                              <w:t xml:space="preserve"> </w:t>
                            </w: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Guide</w:t>
                            </w:r>
                          </w:p>
                        </w:txbxContent>
                      </wps:txbx>
                      <wps:bodyPr spcFirstLastPara="0" vert="horz" wrap="square" lIns="102498" tIns="102498" rIns="102498" bIns="102498"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996CDE" id="Freeform 8" o:spid="_x0000_s1041" style="position:absolute;margin-left:255.35pt;margin-top:16.9pt;width:85.3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33337;68790,0;1014520,0;1083310,33337;1083310,300038;1014520,333375;68790,333375;0,300038;0,33337" o:connectangles="0,0,0,0,0,0,0,0,0" textboxrect="0,0,1618838,1027962"/>
                <v:textbox inset="2.84717mm,2.84717mm,2.84717mm,2.84717mm">
                  <w:txbxContent>
                    <w:p w:rsidR="00A038E3" w:rsidRDefault="00A038E3" w:rsidP="00A038E3">
                      <w:pPr>
                        <w:pStyle w:val="NormalWeb"/>
                        <w:spacing w:before="0" w:beforeAutospacing="0" w:after="160" w:afterAutospacing="0" w:line="216" w:lineRule="auto"/>
                        <w:jc w:val="cente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Product</w:t>
                      </w:r>
                      <w:r>
                        <w:rPr>
                          <w:rFonts w:asciiTheme="minorHAnsi" w:hAnsi="Calibri" w:cstheme="minorBidi"/>
                          <w:color w:val="000000" w:themeColor="dark1"/>
                          <w:kern w:val="24"/>
                          <w:sz w:val="38"/>
                          <w:szCs w:val="38"/>
                          <w14:textFill>
                            <w14:solidFill>
                              <w14:schemeClr w14:val="dk1">
                                <w14:satOff w14:val="0"/>
                                <w14:lumOff w14:val="0"/>
                              </w14:schemeClr>
                            </w14:solidFill>
                          </w14:textFill>
                        </w:rPr>
                        <w:t xml:space="preserve"> </w:t>
                      </w: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Guide</w:t>
                      </w:r>
                    </w:p>
                  </w:txbxContent>
                </v:textbox>
              </v:shape>
            </w:pict>
          </mc:Fallback>
        </mc:AlternateContent>
      </w:r>
      <w:r w:rsidRPr="00A038E3">
        <w:rPr>
          <w:noProof/>
          <w:lang w:eastAsia="en-US"/>
        </w:rPr>
        <mc:AlternateContent>
          <mc:Choice Requires="wps">
            <w:drawing>
              <wp:anchor distT="0" distB="0" distL="114300" distR="114300" simplePos="0" relativeHeight="251670528" behindDoc="0" locked="0" layoutInCell="1" allowOverlap="1" wp14:anchorId="1D58982C" wp14:editId="6AD2A33A">
                <wp:simplePos x="0" y="0"/>
                <wp:positionH relativeFrom="column">
                  <wp:posOffset>4648840</wp:posOffset>
                </wp:positionH>
                <wp:positionV relativeFrom="paragraph">
                  <wp:posOffset>237816</wp:posOffset>
                </wp:positionV>
                <wp:extent cx="591185" cy="338097"/>
                <wp:effectExtent l="0" t="0" r="18415" b="24130"/>
                <wp:wrapNone/>
                <wp:docPr id="11" name="Freeform 10"/>
                <wp:cNvGraphicFramePr/>
                <a:graphic xmlns:a="http://schemas.openxmlformats.org/drawingml/2006/main">
                  <a:graphicData uri="http://schemas.microsoft.com/office/word/2010/wordprocessingShape">
                    <wps:wsp>
                      <wps:cNvSpPr/>
                      <wps:spPr>
                        <a:xfrm>
                          <a:off x="0" y="0"/>
                          <a:ext cx="591185" cy="338097"/>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A038E3" w:rsidRPr="00A038E3" w:rsidRDefault="00A038E3" w:rsidP="00A038E3">
                            <w:pPr>
                              <w:pStyle w:val="NormalWeb"/>
                              <w:spacing w:before="0" w:beforeAutospacing="0" w:after="160" w:afterAutospacing="0" w:line="216" w:lineRule="auto"/>
                              <w:jc w:val="center"/>
                              <w:rPr>
                                <w:sz w:val="18"/>
                                <w:szCs w:val="18"/>
                              </w:rP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Survey</w:t>
                            </w:r>
                          </w:p>
                        </w:txbxContent>
                      </wps:txbx>
                      <wps:bodyPr spcFirstLastPara="0" vert="horz" wrap="square" lIns="102498" tIns="102498" rIns="102498" bIns="102498"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58982C" id="Freeform 10" o:spid="_x0000_s1042" style="position:absolute;margin-left:366.05pt;margin-top:18.75pt;width:46.55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33810;37540,0;553645,0;591185,33810;591185,304287;553645,338097;37540,338097;0,304287;0,33810" o:connectangles="0,0,0,0,0,0,0,0,0" textboxrect="0,0,1618838,1027962"/>
                <v:textbox inset="2.84717mm,2.84717mm,2.84717mm,2.84717mm">
                  <w:txbxContent>
                    <w:p w:rsidR="00A038E3" w:rsidRPr="00A038E3" w:rsidRDefault="00A038E3" w:rsidP="00A038E3">
                      <w:pPr>
                        <w:pStyle w:val="NormalWeb"/>
                        <w:spacing w:before="0" w:beforeAutospacing="0" w:after="160" w:afterAutospacing="0" w:line="216" w:lineRule="auto"/>
                        <w:jc w:val="center"/>
                        <w:rPr>
                          <w:sz w:val="18"/>
                          <w:szCs w:val="18"/>
                        </w:rP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Survey</w:t>
                      </w:r>
                    </w:p>
                  </w:txbxContent>
                </v:textbox>
              </v:shape>
            </w:pict>
          </mc:Fallback>
        </mc:AlternateContent>
      </w:r>
      <w:r w:rsidRPr="00A038E3">
        <w:rPr>
          <w:noProof/>
          <w:lang w:eastAsia="en-US"/>
        </w:rPr>
        <mc:AlternateContent>
          <mc:Choice Requires="wps">
            <w:drawing>
              <wp:anchor distT="0" distB="0" distL="114300" distR="114300" simplePos="0" relativeHeight="251669504" behindDoc="0" locked="0" layoutInCell="1" allowOverlap="1" wp14:anchorId="2DCCE0B5" wp14:editId="27D54451">
                <wp:simplePos x="0" y="0"/>
                <wp:positionH relativeFrom="column">
                  <wp:posOffset>4472940</wp:posOffset>
                </wp:positionH>
                <wp:positionV relativeFrom="paragraph">
                  <wp:posOffset>68580</wp:posOffset>
                </wp:positionV>
                <wp:extent cx="577850" cy="495300"/>
                <wp:effectExtent l="0" t="0" r="12700" b="19050"/>
                <wp:wrapNone/>
                <wp:docPr id="10" name="Rounded Rectangle 9"/>
                <wp:cNvGraphicFramePr/>
                <a:graphic xmlns:a="http://schemas.openxmlformats.org/drawingml/2006/main">
                  <a:graphicData uri="http://schemas.microsoft.com/office/word/2010/wordprocessingShape">
                    <wps:wsp>
                      <wps:cNvSpPr/>
                      <wps:spPr>
                        <a:xfrm>
                          <a:off x="0" y="0"/>
                          <a:ext cx="577850" cy="49530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anchor>
            </w:drawing>
          </mc:Choice>
          <mc:Fallback>
            <w:pict>
              <v:roundrect w14:anchorId="75B0B2F4" id="Rounded Rectangle 9" o:spid="_x0000_s1026" style="position:absolute;margin-left:352.2pt;margin-top:5.4pt;width:45.5pt;height:3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" fillcolor="#f07f09 [3204]" strokecolor="white [3201]" strokeweight="1pt">
                <v:stroke joinstyle="miter"/>
              </v:roundrect>
            </w:pict>
          </mc:Fallback>
        </mc:AlternateContent>
      </w:r>
      <w:r w:rsidR="00A038E3" w:rsidRPr="00A038E3">
        <w:rPr>
          <w:noProof/>
          <w:lang w:eastAsia="en-US"/>
        </w:rPr>
        <mc:AlternateContent>
          <mc:Choice Requires="wps">
            <w:drawing>
              <wp:anchor distT="0" distB="0" distL="114300" distR="114300" simplePos="0" relativeHeight="251663360" behindDoc="0" locked="0" layoutInCell="1" allowOverlap="1" wp14:anchorId="3BAA929F" wp14:editId="19C7A446">
                <wp:simplePos x="0" y="0"/>
                <wp:positionH relativeFrom="column">
                  <wp:posOffset>1036320</wp:posOffset>
                </wp:positionH>
                <wp:positionV relativeFrom="paragraph">
                  <wp:posOffset>7620</wp:posOffset>
                </wp:positionV>
                <wp:extent cx="923925" cy="495300"/>
                <wp:effectExtent l="0" t="0" r="28575" b="19050"/>
                <wp:wrapNone/>
                <wp:docPr id="4" name="Rounded Rectangle 3"/>
                <wp:cNvGraphicFramePr/>
                <a:graphic xmlns:a="http://schemas.openxmlformats.org/drawingml/2006/main">
                  <a:graphicData uri="http://schemas.microsoft.com/office/word/2010/wordprocessingShape">
                    <wps:wsp>
                      <wps:cNvSpPr/>
                      <wps:spPr>
                        <a:xfrm>
                          <a:off x="0" y="0"/>
                          <a:ext cx="923925" cy="49530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anchor>
            </w:drawing>
          </mc:Choice>
          <mc:Fallback>
            <w:pict>
              <v:roundrect w14:anchorId="5A866A75" id="Rounded Rectangle 3" o:spid="_x0000_s1026" style="position:absolute;margin-left:81.6pt;margin-top:.6pt;width:72.75pt;height:3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" fillcolor="#f07f09 [3204]" strokecolor="white [3201]" strokeweight="1pt">
                <v:stroke joinstyle="miter"/>
              </v:roundrect>
            </w:pict>
          </mc:Fallback>
        </mc:AlternateContent>
      </w:r>
      <w:r w:rsidR="00A038E3" w:rsidRPr="00A038E3">
        <w:rPr>
          <w:noProof/>
          <w:lang w:eastAsia="en-US"/>
        </w:rPr>
        <mc:AlternateContent>
          <mc:Choice Requires="wps">
            <w:drawing>
              <wp:anchor distT="0" distB="0" distL="114300" distR="114300" simplePos="0" relativeHeight="251665408" behindDoc="0" locked="0" layoutInCell="1" allowOverlap="1" wp14:anchorId="07ACABFA" wp14:editId="064E5896">
                <wp:simplePos x="0" y="0"/>
                <wp:positionH relativeFrom="column">
                  <wp:posOffset>2254250</wp:posOffset>
                </wp:positionH>
                <wp:positionV relativeFrom="paragraph">
                  <wp:posOffset>45720</wp:posOffset>
                </wp:positionV>
                <wp:extent cx="532765" cy="495300"/>
                <wp:effectExtent l="0" t="0" r="19685" b="19050"/>
                <wp:wrapNone/>
                <wp:docPr id="6" name="Rounded Rectangle 5"/>
                <wp:cNvGraphicFramePr/>
                <a:graphic xmlns:a="http://schemas.openxmlformats.org/drawingml/2006/main">
                  <a:graphicData uri="http://schemas.microsoft.com/office/word/2010/wordprocessingShape">
                    <wps:wsp>
                      <wps:cNvSpPr/>
                      <wps:spPr>
                        <a:xfrm>
                          <a:off x="0" y="0"/>
                          <a:ext cx="532765" cy="49530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14:sizeRelH relativeFrom="margin">
                  <wp14:pctWidth>0</wp14:pctWidth>
                </wp14:sizeRelH>
              </wp:anchor>
            </w:drawing>
          </mc:Choice>
          <mc:Fallback>
            <w:pict>
              <v:roundrect w14:anchorId="7BCC38BA" id="Rounded Rectangle 5" o:spid="_x0000_s1026" style="position:absolute;margin-left:177.5pt;margin-top:3.6pt;width:41.95pt;height:3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" fillcolor="#f07f09 [3204]" strokecolor="white [3201]" strokeweight="1pt">
                <v:stroke joinstyle="miter"/>
              </v:roundrect>
            </w:pict>
          </mc:Fallback>
        </mc:AlternateContent>
      </w:r>
      <w:r w:rsidR="00A038E3" w:rsidRPr="00A038E3">
        <w:rPr>
          <w:noProof/>
          <w:lang w:eastAsia="en-US"/>
        </w:rPr>
        <mc:AlternateContent>
          <mc:Choice Requires="wps">
            <w:drawing>
              <wp:anchor distT="0" distB="0" distL="114300" distR="114300" simplePos="0" relativeHeight="251666432" behindDoc="0" locked="0" layoutInCell="1" allowOverlap="1" wp14:anchorId="06A91FE7" wp14:editId="2139973E">
                <wp:simplePos x="0" y="0"/>
                <wp:positionH relativeFrom="column">
                  <wp:posOffset>2431351</wp:posOffset>
                </wp:positionH>
                <wp:positionV relativeFrom="paragraph">
                  <wp:posOffset>215265</wp:posOffset>
                </wp:positionV>
                <wp:extent cx="545465" cy="333375"/>
                <wp:effectExtent l="0" t="0" r="26035" b="28575"/>
                <wp:wrapNone/>
                <wp:docPr id="7" name="Freeform 6"/>
                <wp:cNvGraphicFramePr/>
                <a:graphic xmlns:a="http://schemas.openxmlformats.org/drawingml/2006/main">
                  <a:graphicData uri="http://schemas.microsoft.com/office/word/2010/wordprocessingShape">
                    <wps:wsp>
                      <wps:cNvSpPr/>
                      <wps:spPr>
                        <a:xfrm>
                          <a:off x="0" y="0"/>
                          <a:ext cx="545465" cy="333375"/>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A038E3" w:rsidRPr="00A038E3" w:rsidRDefault="00A038E3" w:rsidP="00A038E3">
                            <w:pPr>
                              <w:pStyle w:val="NormalWeb"/>
                              <w:spacing w:before="0" w:beforeAutospacing="0" w:after="160" w:afterAutospacing="0" w:line="216" w:lineRule="auto"/>
                              <w:jc w:val="center"/>
                              <w:rPr>
                                <w:sz w:val="18"/>
                                <w:szCs w:val="18"/>
                              </w:rP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Forms</w:t>
                            </w:r>
                          </w:p>
                        </w:txbxContent>
                      </wps:txbx>
                      <wps:bodyPr spcFirstLastPara="0" vert="horz" wrap="square" lIns="102498" tIns="102498" rIns="102498" bIns="102498"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A91FE7" id="Freeform 6" o:spid="_x0000_s1043" style="position:absolute;margin-left:191.45pt;margin-top:16.95pt;width:42.9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33337;34637,0;510828,0;545465,33337;545465,300038;510828,333375;34637,333375;0,300038;0,33337" o:connectangles="0,0,0,0,0,0,0,0,0" textboxrect="0,0,1618838,1027962"/>
                <v:textbox inset="2.84717mm,2.84717mm,2.84717mm,2.84717mm">
                  <w:txbxContent>
                    <w:p w:rsidR="00A038E3" w:rsidRPr="00A038E3" w:rsidRDefault="00A038E3" w:rsidP="00A038E3">
                      <w:pPr>
                        <w:pStyle w:val="NormalWeb"/>
                        <w:spacing w:before="0" w:beforeAutospacing="0" w:after="160" w:afterAutospacing="0" w:line="216" w:lineRule="auto"/>
                        <w:jc w:val="center"/>
                        <w:rPr>
                          <w:sz w:val="18"/>
                          <w:szCs w:val="18"/>
                        </w:rPr>
                      </w:pPr>
                      <w:r w:rsidRPr="00A038E3">
                        <w:rPr>
                          <w:rFonts w:asciiTheme="minorHAnsi" w:hAnsi="Calibri" w:cstheme="minorBidi"/>
                          <w:color w:val="000000" w:themeColor="dark1"/>
                          <w:kern w:val="24"/>
                          <w:sz w:val="18"/>
                          <w:szCs w:val="18"/>
                          <w14:textFill>
                            <w14:solidFill>
                              <w14:schemeClr w14:val="dk1">
                                <w14:satOff w14:val="0"/>
                                <w14:lumOff w14:val="0"/>
                              </w14:schemeClr>
                            </w14:solidFill>
                          </w14:textFill>
                        </w:rPr>
                        <w:t>Forms</w:t>
                      </w:r>
                    </w:p>
                  </w:txbxContent>
                </v:textbox>
              </v:shape>
            </w:pict>
          </mc:Fallback>
        </mc:AlternateContent>
      </w:r>
    </w:p>
    <w:p w:rsidR="005B6573" w:rsidRDefault="005B6573"/>
    <w:p w:rsidR="005B6573" w:rsidRDefault="00033530">
      <w:r>
        <w:t>Libraries:</w:t>
      </w:r>
    </w:p>
    <w:p w:rsidR="00033530" w:rsidRDefault="00033530">
      <w:r>
        <w:t>Corporate Policies</w:t>
      </w:r>
    </w:p>
    <w:p w:rsidR="00033530" w:rsidRDefault="00033530">
      <w:r>
        <w:t>Rates &amp; Fees</w:t>
      </w:r>
    </w:p>
    <w:p w:rsidR="00033530" w:rsidRDefault="00033530">
      <w:r>
        <w:t>Photo Gallery</w:t>
      </w:r>
    </w:p>
    <w:p w:rsidR="00033530" w:rsidRDefault="00033530">
      <w:r>
        <w:lastRenderedPageBreak/>
        <w:t>Documents Department</w:t>
      </w:r>
    </w:p>
    <w:p w:rsidR="00033530" w:rsidRDefault="00033530">
      <w:r>
        <w:br w:type="page"/>
      </w:r>
    </w:p>
    <w:p w:rsidR="005E7BB9" w:rsidRDefault="005E7BB9" w:rsidP="005E7BB9">
      <w:pPr>
        <w:pStyle w:val="Heading1"/>
      </w:pPr>
      <w:r>
        <w:lastRenderedPageBreak/>
        <w:t>‘To Be’ State</w:t>
      </w:r>
    </w:p>
    <w:p w:rsidR="001D6B0C" w:rsidRDefault="00CC4B9E" w:rsidP="0030467A">
      <w:r>
        <w:t>The</w:t>
      </w:r>
      <w:r w:rsidR="006C4CBC">
        <w:t xml:space="preserve"> ’</w:t>
      </w:r>
      <w:r>
        <w:t>To Be</w:t>
      </w:r>
      <w:r w:rsidR="006C4CBC">
        <w:t>’</w:t>
      </w:r>
      <w:r>
        <w:t xml:space="preserve"> state is to have all entities within Umpqua Bank migrate to the SharePoint environment in order to take advantage of the efficiencies provided, not least of which are </w:t>
      </w:r>
      <w:r w:rsidR="00B65FB1">
        <w:t xml:space="preserve">improved taxonomic </w:t>
      </w:r>
      <w:r w:rsidR="00BB7FF2">
        <w:t xml:space="preserve">organizational and data repository </w:t>
      </w:r>
      <w:r w:rsidR="00B65FB1">
        <w:t xml:space="preserve">relationships and </w:t>
      </w:r>
      <w:r>
        <w:t>targeted search capabilities. Where this is possible, t is preferred</w:t>
      </w:r>
      <w:r w:rsidR="00BB7FF2">
        <w:t xml:space="preserve"> especially in the context of overall data security</w:t>
      </w:r>
      <w:r w:rsidR="00B65FB1">
        <w:t xml:space="preserve">. </w:t>
      </w:r>
    </w:p>
    <w:p w:rsidR="001D6B0C" w:rsidRDefault="001D6B0C" w:rsidP="0030467A">
      <w:r>
        <w:t xml:space="preserve">Figure 3: Insider </w:t>
      </w:r>
      <w:proofErr w:type="gramStart"/>
      <w:r>
        <w:t>To</w:t>
      </w:r>
      <w:proofErr w:type="gramEnd"/>
      <w:r>
        <w:t xml:space="preserve"> Be</w:t>
      </w:r>
    </w:p>
    <w:p w:rsidR="004F0D7D" w:rsidRDefault="001D6B0C" w:rsidP="0030467A">
      <w:r>
        <w:rPr>
          <w:noProof/>
          <w:lang w:eastAsia="en-US"/>
        </w:rPr>
        <mc:AlternateContent>
          <mc:Choice Requires="wps">
            <w:drawing>
              <wp:anchor distT="45720" distB="45720" distL="114300" distR="114300" simplePos="0" relativeHeight="251672576" behindDoc="0" locked="0" layoutInCell="1" allowOverlap="1" wp14:anchorId="3BF23F96" wp14:editId="577E25DF">
                <wp:simplePos x="0" y="0"/>
                <wp:positionH relativeFrom="page">
                  <wp:posOffset>283845</wp:posOffset>
                </wp:positionH>
                <wp:positionV relativeFrom="paragraph">
                  <wp:posOffset>1525334</wp:posOffset>
                </wp:positionV>
                <wp:extent cx="1013460" cy="384175"/>
                <wp:effectExtent l="0" t="0" r="1524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84175"/>
                        </a:xfrm>
                        <a:prstGeom prst="rect">
                          <a:avLst/>
                        </a:prstGeom>
                        <a:solidFill>
                          <a:srgbClr val="FFFFFF"/>
                        </a:solidFill>
                        <a:ln w="9525">
                          <a:solidFill>
                            <a:srgbClr val="000000"/>
                          </a:solidFill>
                          <a:miter lim="800000"/>
                          <a:headEnd/>
                          <a:tailEnd/>
                        </a:ln>
                      </wps:spPr>
                      <wps:txbx>
                        <w:txbxContent>
                          <w:p w:rsidR="00033530" w:rsidRPr="00033530" w:rsidRDefault="00033530" w:rsidP="00033530">
                            <w:pPr>
                              <w:jc w:val="right"/>
                              <w:rPr>
                                <w:sz w:val="18"/>
                                <w:szCs w:val="18"/>
                              </w:rPr>
                            </w:pPr>
                            <w:r>
                              <w:rPr>
                                <w:sz w:val="18"/>
                                <w:szCs w:val="18"/>
                              </w:rPr>
                              <w:t>Top row</w:t>
                            </w:r>
                            <w:r w:rsidRPr="00033530">
                              <w:rPr>
                                <w:sz w:val="18"/>
                                <w:szCs w:val="18"/>
                              </w:rPr>
                              <w:t xml:space="preserve"> are new</w:t>
                            </w:r>
                            <w:r>
                              <w:rPr>
                                <w:sz w:val="18"/>
                                <w:szCs w:val="18"/>
                              </w:rPr>
                              <w:br/>
                            </w:r>
                            <w:r w:rsidRPr="00033530">
                              <w:rPr>
                                <w:sz w:val="18"/>
                                <w:szCs w:val="18"/>
                              </w:rPr>
                              <w:t>Site Collections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F23F96" id="_x0000_t202" coordsize="21600,21600" o:spt="202" path="m,l,21600r21600,l21600,xe">
                <v:stroke joinstyle="miter"/>
                <v:path gradientshapeok="t" o:connecttype="rect"/>
              </v:shapetype>
              <v:shape id="Text Box 2" o:spid="_x0000_s1044" type="#_x0000_t202" style="position:absolute;margin-left:22.35pt;margin-top:120.1pt;width:79.8pt;height:30.2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">
                <v:textbox>
                  <w:txbxContent>
                    <w:p w:rsidR="00033530" w:rsidRPr="00033530" w:rsidRDefault="00033530" w:rsidP="00033530">
                      <w:pPr>
                        <w:jc w:val="right"/>
                        <w:rPr>
                          <w:sz w:val="18"/>
                          <w:szCs w:val="18"/>
                        </w:rPr>
                      </w:pPr>
                      <w:r>
                        <w:rPr>
                          <w:sz w:val="18"/>
                          <w:szCs w:val="18"/>
                        </w:rPr>
                        <w:t>Top row</w:t>
                      </w:r>
                      <w:r w:rsidRPr="00033530">
                        <w:rPr>
                          <w:sz w:val="18"/>
                          <w:szCs w:val="18"/>
                        </w:rPr>
                        <w:t xml:space="preserve"> are new</w:t>
                      </w:r>
                      <w:r>
                        <w:rPr>
                          <w:sz w:val="18"/>
                          <w:szCs w:val="18"/>
                        </w:rPr>
                        <w:br/>
                      </w:r>
                      <w:r w:rsidRPr="00033530">
                        <w:rPr>
                          <w:sz w:val="18"/>
                          <w:szCs w:val="18"/>
                        </w:rPr>
                        <w:t>Site Collections</w:t>
                      </w:r>
                    </w:p>
                  </w:txbxContent>
                </v:textbox>
                <w10:wrap anchorx="page"/>
              </v:shape>
            </w:pict>
          </mc:Fallback>
        </mc:AlternateContent>
      </w:r>
      <w:r w:rsidR="005B6573">
        <w:rPr>
          <w:noProof/>
          <w:lang w:eastAsia="en-US"/>
        </w:rPr>
        <w:drawing>
          <wp:inline distT="0" distB="0" distL="0" distR="0" wp14:anchorId="533E52D1" wp14:editId="18FBEE5A">
            <wp:extent cx="7736577" cy="62440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ed Taxonomy - To Be - R3.png"/>
                    <pic:cNvPicPr/>
                  </pic:nvPicPr>
                  <pic:blipFill>
                    <a:blip r:embed="rId8">
                      <a:extLst>
                        <a:ext uri="{28A0092B-C50C-407E-A947-70E740481C1C}">
                          <a14:useLocalDpi xmlns:a14="http://schemas.microsoft.com/office/drawing/2010/main" val="0"/>
                        </a:ext>
                      </a:extLst>
                    </a:blip>
                    <a:stretch>
                      <a:fillRect/>
                    </a:stretch>
                  </pic:blipFill>
                  <pic:spPr>
                    <a:xfrm>
                      <a:off x="0" y="0"/>
                      <a:ext cx="7767351" cy="6268862"/>
                    </a:xfrm>
                    <a:prstGeom prst="rect">
                      <a:avLst/>
                    </a:prstGeom>
                  </pic:spPr>
                </pic:pic>
              </a:graphicData>
            </a:graphic>
          </wp:inline>
        </w:drawing>
      </w:r>
    </w:p>
    <w:p w:rsidR="005B6573" w:rsidRDefault="005B6573" w:rsidP="0030467A"/>
    <w:p w:rsidR="005B6573" w:rsidRDefault="005B6573" w:rsidP="0030467A"/>
    <w:p w:rsidR="005B6573" w:rsidRDefault="00033530" w:rsidP="0030467A">
      <w:proofErr w:type="gramStart"/>
      <w:r>
        <w:t>Similarly</w:t>
      </w:r>
      <w:proofErr w:type="gramEnd"/>
      <w:r>
        <w:t xml:space="preserve"> </w:t>
      </w:r>
      <w:proofErr w:type="spellStart"/>
      <w:r>
        <w:t>Umpqaupedia</w:t>
      </w:r>
      <w:proofErr w:type="spellEnd"/>
      <w:r>
        <w:t xml:space="preserve"> will have a new structure:</w:t>
      </w:r>
    </w:p>
    <w:p w:rsidR="001D6B0C" w:rsidRDefault="001D6B0C" w:rsidP="001D6B0C">
      <w:r>
        <w:t xml:space="preserve">Figure 4: Insider </w:t>
      </w:r>
      <w:proofErr w:type="gramStart"/>
      <w:r>
        <w:t>To</w:t>
      </w:r>
      <w:proofErr w:type="gramEnd"/>
      <w:r>
        <w:t xml:space="preserve"> Be</w:t>
      </w:r>
    </w:p>
    <w:p w:rsidR="001D6B0C" w:rsidRDefault="001D6B0C" w:rsidP="0030467A">
      <w:r w:rsidRPr="001D6B0C">
        <w:rPr>
          <w:noProof/>
          <w:lang w:eastAsia="en-US"/>
        </w:rPr>
        <mc:AlternateContent>
          <mc:Choice Requires="wps">
            <w:drawing>
              <wp:anchor distT="0" distB="0" distL="114300" distR="114300" simplePos="0" relativeHeight="251674624" behindDoc="0" locked="0" layoutInCell="1" allowOverlap="1" wp14:anchorId="3A1C0848" wp14:editId="53139025">
                <wp:simplePos x="0" y="0"/>
                <wp:positionH relativeFrom="column">
                  <wp:posOffset>1825625</wp:posOffset>
                </wp:positionH>
                <wp:positionV relativeFrom="paragraph">
                  <wp:posOffset>0</wp:posOffset>
                </wp:positionV>
                <wp:extent cx="1578487" cy="495648"/>
                <wp:effectExtent l="0" t="0" r="22225" b="19050"/>
                <wp:wrapNone/>
                <wp:docPr id="33" name="Rounded Rectangle 1"/>
                <wp:cNvGraphicFramePr/>
                <a:graphic xmlns:a="http://schemas.openxmlformats.org/drawingml/2006/main">
                  <a:graphicData uri="http://schemas.microsoft.com/office/word/2010/wordprocessingShape">
                    <wps:wsp>
                      <wps:cNvSpPr/>
                      <wps:spPr>
                        <a:xfrm>
                          <a:off x="0" y="0"/>
                          <a:ext cx="157848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6F2A37E2" id="Rounded Rectangle 1" o:spid="_x0000_s1026" style="position:absolute;margin-left:143.75pt;margin-top:0;width:124.3pt;height:39.05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75648" behindDoc="0" locked="0" layoutInCell="1" allowOverlap="1" wp14:anchorId="2C1D0596" wp14:editId="308DB163">
                <wp:simplePos x="0" y="0"/>
                <wp:positionH relativeFrom="column">
                  <wp:posOffset>2005330</wp:posOffset>
                </wp:positionH>
                <wp:positionV relativeFrom="paragraph">
                  <wp:posOffset>170815</wp:posOffset>
                </wp:positionV>
                <wp:extent cx="1614747" cy="495648"/>
                <wp:effectExtent l="0" t="0" r="24130" b="19050"/>
                <wp:wrapNone/>
                <wp:docPr id="34" name="Freeform 2"/>
                <wp:cNvGraphicFramePr/>
                <a:graphic xmlns:a="http://schemas.openxmlformats.org/drawingml/2006/main">
                  <a:graphicData uri="http://schemas.microsoft.com/office/word/2010/wordprocessingShape">
                    <wps:wsp>
                      <wps:cNvSpPr/>
                      <wps:spPr>
                        <a:xfrm>
                          <a:off x="0" y="0"/>
                          <a:ext cx="1614747"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proofErr w:type="spellStart"/>
                            <w:r>
                              <w:rPr>
                                <w:rFonts w:asciiTheme="minorHAnsi" w:hAnsi="Calibri" w:cstheme="minorBidi"/>
                                <w:color w:val="000000" w:themeColor="dark1"/>
                                <w:kern w:val="24"/>
                                <w:sz w:val="18"/>
                                <w:szCs w:val="18"/>
                                <w14:textFill>
                                  <w14:solidFill>
                                    <w14:schemeClr w14:val="dk1">
                                      <w14:satOff w14:val="0"/>
                                      <w14:lumOff w14:val="0"/>
                                    </w14:schemeClr>
                                  </w14:solidFill>
                                </w14:textFill>
                              </w:rPr>
                              <w:t>Umpquapedia</w:t>
                            </w:r>
                            <w:proofErr w:type="spellEnd"/>
                          </w:p>
                        </w:txbxContent>
                      </wps:txbx>
                      <wps:bodyPr spcFirstLastPara="0" vert="horz" wrap="square" lIns="102498" tIns="102498" rIns="102498" bIns="102498" numCol="1" spcCol="1270" anchor="ctr" anchorCtr="0">
                        <a:noAutofit/>
                      </wps:bodyPr>
                    </wps:wsp>
                  </a:graphicData>
                </a:graphic>
              </wp:anchor>
            </w:drawing>
          </mc:Choice>
          <mc:Fallback>
            <w:pict>
              <v:shape w14:anchorId="2C1D0596" id="_x0000_s1045" style="position:absolute;margin-left:157.9pt;margin-top:13.45pt;width:127.15pt;height:39.0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102536,0;1512211,0;1614747,49565;1614747,446083;1512211,495648;102536,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proofErr w:type="spellStart"/>
                      <w:r>
                        <w:rPr>
                          <w:rFonts w:asciiTheme="minorHAnsi" w:hAnsi="Calibri" w:cstheme="minorBidi"/>
                          <w:color w:val="000000" w:themeColor="dark1"/>
                          <w:kern w:val="24"/>
                          <w:sz w:val="18"/>
                          <w:szCs w:val="18"/>
                          <w14:textFill>
                            <w14:solidFill>
                              <w14:schemeClr w14:val="dk1">
                                <w14:satOff w14:val="0"/>
                                <w14:lumOff w14:val="0"/>
                              </w14:schemeClr>
                            </w14:solidFill>
                          </w14:textFill>
                        </w:rPr>
                        <w:t>Umpquapedia</w:t>
                      </w:r>
                      <w:proofErr w:type="spellEnd"/>
                    </w:p>
                  </w:txbxContent>
                </v:textbox>
              </v:shape>
            </w:pict>
          </mc:Fallback>
        </mc:AlternateContent>
      </w:r>
      <w:r w:rsidRPr="001D6B0C">
        <w:rPr>
          <w:noProof/>
          <w:lang w:eastAsia="en-US"/>
        </w:rPr>
        <mc:AlternateContent>
          <mc:Choice Requires="wps">
            <w:drawing>
              <wp:anchor distT="0" distB="0" distL="114300" distR="114300" simplePos="0" relativeHeight="251676672" behindDoc="0" locked="0" layoutInCell="1" allowOverlap="1" wp14:anchorId="79E3BD22" wp14:editId="46DAE38E">
                <wp:simplePos x="0" y="0"/>
                <wp:positionH relativeFrom="column">
                  <wp:posOffset>0</wp:posOffset>
                </wp:positionH>
                <wp:positionV relativeFrom="paragraph">
                  <wp:posOffset>866775</wp:posOffset>
                </wp:positionV>
                <wp:extent cx="1390021" cy="495648"/>
                <wp:effectExtent l="0" t="0" r="19685" b="19050"/>
                <wp:wrapNone/>
                <wp:docPr id="35" name="Rounded Rectangle 3"/>
                <wp:cNvGraphicFramePr/>
                <a:graphic xmlns:a="http://schemas.openxmlformats.org/drawingml/2006/main">
                  <a:graphicData uri="http://schemas.microsoft.com/office/word/2010/wordprocessingShape">
                    <wps:wsp>
                      <wps:cNvSpPr/>
                      <wps:spPr>
                        <a:xfrm>
                          <a:off x="0" y="0"/>
                          <a:ext cx="1390021"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54E9B914" id="Rounded Rectangle 3" o:spid="_x0000_s1026" style="position:absolute;margin-left:0;margin-top:68.25pt;width:109.45pt;height:39.05pt;z-index:251676672;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77696" behindDoc="0" locked="0" layoutInCell="1" allowOverlap="1" wp14:anchorId="7A1E652A" wp14:editId="56588817">
                <wp:simplePos x="0" y="0"/>
                <wp:positionH relativeFrom="column">
                  <wp:posOffset>179705</wp:posOffset>
                </wp:positionH>
                <wp:positionV relativeFrom="paragraph">
                  <wp:posOffset>1037590</wp:posOffset>
                </wp:positionV>
                <wp:extent cx="1421952" cy="495648"/>
                <wp:effectExtent l="0" t="0" r="26035" b="19050"/>
                <wp:wrapNone/>
                <wp:docPr id="36" name="Freeform 4"/>
                <wp:cNvGraphicFramePr/>
                <a:graphic xmlns:a="http://schemas.openxmlformats.org/drawingml/2006/main">
                  <a:graphicData uri="http://schemas.microsoft.com/office/word/2010/wordprocessingShape">
                    <wps:wsp>
                      <wps:cNvSpPr/>
                      <wps:spPr>
                        <a:xfrm>
                          <a:off x="0" y="0"/>
                          <a:ext cx="1421952"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Compliance</w:t>
                            </w:r>
                          </w:p>
                        </w:txbxContent>
                      </wps:txbx>
                      <wps:bodyPr spcFirstLastPara="0" vert="horz" wrap="square" lIns="102498" tIns="102498" rIns="102498" bIns="102498" numCol="1" spcCol="1270" anchor="ctr" anchorCtr="0">
                        <a:noAutofit/>
                      </wps:bodyPr>
                    </wps:wsp>
                  </a:graphicData>
                </a:graphic>
              </wp:anchor>
            </w:drawing>
          </mc:Choice>
          <mc:Fallback>
            <w:pict>
              <v:shape w14:anchorId="7A1E652A" id="_x0000_s1046" style="position:absolute;margin-left:14.15pt;margin-top:81.7pt;width:111.95pt;height:39.0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90294,0;1331658,0;1421952,49565;1421952,446083;1331658,495648;90294,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Compliance</w:t>
                      </w:r>
                    </w:p>
                  </w:txbxContent>
                </v:textbox>
              </v:shape>
            </w:pict>
          </mc:Fallback>
        </mc:AlternateContent>
      </w:r>
      <w:r w:rsidRPr="001D6B0C">
        <w:rPr>
          <w:noProof/>
          <w:lang w:eastAsia="en-US"/>
        </w:rPr>
        <mc:AlternateContent>
          <mc:Choice Requires="wps">
            <w:drawing>
              <wp:anchor distT="0" distB="0" distL="114300" distR="114300" simplePos="0" relativeHeight="251678720" behindDoc="0" locked="0" layoutInCell="1" allowOverlap="1" wp14:anchorId="19241BE8" wp14:editId="1D69BB77">
                <wp:simplePos x="0" y="0"/>
                <wp:positionH relativeFrom="column">
                  <wp:posOffset>1825625</wp:posOffset>
                </wp:positionH>
                <wp:positionV relativeFrom="paragraph">
                  <wp:posOffset>900430</wp:posOffset>
                </wp:positionV>
                <wp:extent cx="912151" cy="495648"/>
                <wp:effectExtent l="0" t="0" r="21590" b="19050"/>
                <wp:wrapNone/>
                <wp:docPr id="37" name="Rounded Rectangle 5"/>
                <wp:cNvGraphicFramePr/>
                <a:graphic xmlns:a="http://schemas.openxmlformats.org/drawingml/2006/main">
                  <a:graphicData uri="http://schemas.microsoft.com/office/word/2010/wordprocessingShape">
                    <wps:wsp>
                      <wps:cNvSpPr/>
                      <wps:spPr>
                        <a:xfrm>
                          <a:off x="0" y="0"/>
                          <a:ext cx="912151"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177697DB" id="Rounded Rectangle 5" o:spid="_x0000_s1026" style="position:absolute;margin-left:143.75pt;margin-top:70.9pt;width:71.8pt;height:39.05pt;z-index:251678720;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79744" behindDoc="0" locked="0" layoutInCell="1" allowOverlap="1" wp14:anchorId="4879DC15" wp14:editId="7C49874A">
                <wp:simplePos x="0" y="0"/>
                <wp:positionH relativeFrom="column">
                  <wp:posOffset>2005330</wp:posOffset>
                </wp:positionH>
                <wp:positionV relativeFrom="paragraph">
                  <wp:posOffset>1071245</wp:posOffset>
                </wp:positionV>
                <wp:extent cx="933104" cy="495648"/>
                <wp:effectExtent l="0" t="0" r="19685" b="19050"/>
                <wp:wrapNone/>
                <wp:docPr id="38" name="Freeform 6"/>
                <wp:cNvGraphicFramePr/>
                <a:graphic xmlns:a="http://schemas.openxmlformats.org/drawingml/2006/main">
                  <a:graphicData uri="http://schemas.microsoft.com/office/word/2010/wordprocessingShape">
                    <wps:wsp>
                      <wps:cNvSpPr/>
                      <wps:spPr>
                        <a:xfrm>
                          <a:off x="0" y="0"/>
                          <a:ext cx="933104"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Forms</w:t>
                            </w:r>
                          </w:p>
                        </w:txbxContent>
                      </wps:txbx>
                      <wps:bodyPr spcFirstLastPara="0" vert="horz" wrap="square" lIns="102498" tIns="102498" rIns="102498" bIns="102498" numCol="1" spcCol="1270" anchor="ctr" anchorCtr="0">
                        <a:noAutofit/>
                      </wps:bodyPr>
                    </wps:wsp>
                  </a:graphicData>
                </a:graphic>
              </wp:anchor>
            </w:drawing>
          </mc:Choice>
          <mc:Fallback>
            <w:pict>
              <v:shape w14:anchorId="4879DC15" id="_x0000_s1047" style="position:absolute;margin-left:157.9pt;margin-top:84.35pt;width:73.45pt;height:39.0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59252,0;873852,0;933104,49565;933104,446083;873852,495648;59252,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Forms</w:t>
                      </w:r>
                    </w:p>
                  </w:txbxContent>
                </v:textbox>
              </v:shape>
            </w:pict>
          </mc:Fallback>
        </mc:AlternateContent>
      </w:r>
      <w:r w:rsidRPr="001D6B0C">
        <w:rPr>
          <w:noProof/>
          <w:lang w:eastAsia="en-US"/>
        </w:rPr>
        <mc:AlternateContent>
          <mc:Choice Requires="wps">
            <w:drawing>
              <wp:anchor distT="0" distB="0" distL="114300" distR="114300" simplePos="0" relativeHeight="251680768" behindDoc="0" locked="0" layoutInCell="1" allowOverlap="1" wp14:anchorId="33C5336E" wp14:editId="2BD81187">
                <wp:simplePos x="0" y="0"/>
                <wp:positionH relativeFrom="column">
                  <wp:posOffset>3064510</wp:posOffset>
                </wp:positionH>
                <wp:positionV relativeFrom="paragraph">
                  <wp:posOffset>900430</wp:posOffset>
                </wp:positionV>
                <wp:extent cx="1578487" cy="495648"/>
                <wp:effectExtent l="0" t="0" r="22225" b="19050"/>
                <wp:wrapNone/>
                <wp:docPr id="39" name="Rounded Rectangle 7"/>
                <wp:cNvGraphicFramePr/>
                <a:graphic xmlns:a="http://schemas.openxmlformats.org/drawingml/2006/main">
                  <a:graphicData uri="http://schemas.microsoft.com/office/word/2010/wordprocessingShape">
                    <wps:wsp>
                      <wps:cNvSpPr/>
                      <wps:spPr>
                        <a:xfrm>
                          <a:off x="0" y="0"/>
                          <a:ext cx="157848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22E65297" id="Rounded Rectangle 7" o:spid="_x0000_s1026" style="position:absolute;margin-left:241.3pt;margin-top:70.9pt;width:124.3pt;height:39.05pt;z-index:251680768;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81792" behindDoc="0" locked="0" layoutInCell="1" allowOverlap="1" wp14:anchorId="1C7D786B" wp14:editId="1B253466">
                <wp:simplePos x="0" y="0"/>
                <wp:positionH relativeFrom="column">
                  <wp:posOffset>3244215</wp:posOffset>
                </wp:positionH>
                <wp:positionV relativeFrom="paragraph">
                  <wp:posOffset>1071245</wp:posOffset>
                </wp:positionV>
                <wp:extent cx="1614747" cy="495648"/>
                <wp:effectExtent l="0" t="0" r="24130" b="19050"/>
                <wp:wrapNone/>
                <wp:docPr id="40" name="Freeform 8"/>
                <wp:cNvGraphicFramePr/>
                <a:graphic xmlns:a="http://schemas.openxmlformats.org/drawingml/2006/main">
                  <a:graphicData uri="http://schemas.microsoft.com/office/word/2010/wordprocessingShape">
                    <wps:wsp>
                      <wps:cNvSpPr/>
                      <wps:spPr>
                        <a:xfrm>
                          <a:off x="0" y="0"/>
                          <a:ext cx="1614747"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Product Guide</w:t>
                            </w:r>
                          </w:p>
                        </w:txbxContent>
                      </wps:txbx>
                      <wps:bodyPr spcFirstLastPara="0" vert="horz" wrap="square" lIns="102498" tIns="102498" rIns="102498" bIns="102498" numCol="1" spcCol="1270" anchor="ctr" anchorCtr="0">
                        <a:noAutofit/>
                      </wps:bodyPr>
                    </wps:wsp>
                  </a:graphicData>
                </a:graphic>
              </wp:anchor>
            </w:drawing>
          </mc:Choice>
          <mc:Fallback>
            <w:pict>
              <v:shape w14:anchorId="1C7D786B" id="_x0000_s1048" style="position:absolute;margin-left:255.45pt;margin-top:84.35pt;width:127.15pt;height:39.0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102536,0;1512211,0;1614747,49565;1614747,446083;1512211,495648;102536,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Product Guide</w:t>
                      </w:r>
                    </w:p>
                  </w:txbxContent>
                </v:textbox>
              </v:shape>
            </w:pict>
          </mc:Fallback>
        </mc:AlternateContent>
      </w:r>
      <w:r w:rsidRPr="001D6B0C">
        <w:rPr>
          <w:noProof/>
          <w:lang w:eastAsia="en-US"/>
        </w:rPr>
        <mc:AlternateContent>
          <mc:Choice Requires="wps">
            <w:drawing>
              <wp:anchor distT="0" distB="0" distL="114300" distR="114300" simplePos="0" relativeHeight="251682816" behindDoc="0" locked="0" layoutInCell="1" allowOverlap="1" wp14:anchorId="7A15C2AE" wp14:editId="7D57E40C">
                <wp:simplePos x="0" y="0"/>
                <wp:positionH relativeFrom="column">
                  <wp:posOffset>5038725</wp:posOffset>
                </wp:positionH>
                <wp:positionV relativeFrom="paragraph">
                  <wp:posOffset>910590</wp:posOffset>
                </wp:positionV>
                <wp:extent cx="886207" cy="495648"/>
                <wp:effectExtent l="0" t="0" r="28575" b="19050"/>
                <wp:wrapNone/>
                <wp:docPr id="41" name="Rounded Rectangle 9"/>
                <wp:cNvGraphicFramePr/>
                <a:graphic xmlns:a="http://schemas.openxmlformats.org/drawingml/2006/main">
                  <a:graphicData uri="http://schemas.microsoft.com/office/word/2010/wordprocessingShape">
                    <wps:wsp>
                      <wps:cNvSpPr/>
                      <wps:spPr>
                        <a:xfrm>
                          <a:off x="0" y="0"/>
                          <a:ext cx="88620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04AA814A" id="Rounded Rectangle 9" o:spid="_x0000_s1026" style="position:absolute;margin-left:396.75pt;margin-top:71.7pt;width:69.8pt;height:39.05pt;z-index:251682816;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83840" behindDoc="0" locked="0" layoutInCell="1" allowOverlap="1" wp14:anchorId="6CD26C87" wp14:editId="2FD4AD00">
                <wp:simplePos x="0" y="0"/>
                <wp:positionH relativeFrom="column">
                  <wp:posOffset>5218430</wp:posOffset>
                </wp:positionH>
                <wp:positionV relativeFrom="paragraph">
                  <wp:posOffset>1081405</wp:posOffset>
                </wp:positionV>
                <wp:extent cx="906564" cy="495648"/>
                <wp:effectExtent l="0" t="0" r="27305" b="19050"/>
                <wp:wrapNone/>
                <wp:docPr id="42" name="Freeform 10"/>
                <wp:cNvGraphicFramePr/>
                <a:graphic xmlns:a="http://schemas.openxmlformats.org/drawingml/2006/main">
                  <a:graphicData uri="http://schemas.microsoft.com/office/word/2010/wordprocessingShape">
                    <wps:wsp>
                      <wps:cNvSpPr/>
                      <wps:spPr>
                        <a:xfrm>
                          <a:off x="0" y="0"/>
                          <a:ext cx="906564"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Survey</w:t>
                            </w:r>
                          </w:p>
                        </w:txbxContent>
                      </wps:txbx>
                      <wps:bodyPr spcFirstLastPara="0" vert="horz" wrap="square" lIns="102498" tIns="102498" rIns="102498" bIns="102498" numCol="1" spcCol="1270" anchor="ctr" anchorCtr="0">
                        <a:noAutofit/>
                      </wps:bodyPr>
                    </wps:wsp>
                  </a:graphicData>
                </a:graphic>
              </wp:anchor>
            </w:drawing>
          </mc:Choice>
          <mc:Fallback>
            <w:pict>
              <v:shape w14:anchorId="6CD26C87" id="_x0000_s1049" style="position:absolute;margin-left:410.9pt;margin-top:85.15pt;width:71.4pt;height:39.0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57567,0;848997,0;906564,49565;906564,446083;848997,495648;57567,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Survey</w:t>
                      </w:r>
                    </w:p>
                  </w:txbxContent>
                </v:textbox>
              </v:shape>
            </w:pict>
          </mc:Fallback>
        </mc:AlternateContent>
      </w:r>
      <w:r w:rsidRPr="001D6B0C">
        <w:rPr>
          <w:noProof/>
          <w:lang w:eastAsia="en-US"/>
        </w:rPr>
        <mc:AlternateContent>
          <mc:Choice Requires="wps">
            <w:drawing>
              <wp:anchor distT="0" distB="0" distL="114300" distR="114300" simplePos="0" relativeHeight="251684864" behindDoc="0" locked="0" layoutInCell="1" allowOverlap="1" wp14:anchorId="043EDAC4" wp14:editId="0CFDB098">
                <wp:simplePos x="0" y="0"/>
                <wp:positionH relativeFrom="column">
                  <wp:posOffset>0</wp:posOffset>
                </wp:positionH>
                <wp:positionV relativeFrom="paragraph">
                  <wp:posOffset>1965960</wp:posOffset>
                </wp:positionV>
                <wp:extent cx="886207" cy="495648"/>
                <wp:effectExtent l="0" t="0" r="28575" b="19050"/>
                <wp:wrapNone/>
                <wp:docPr id="12" name="Rounded Rectangle 11"/>
                <wp:cNvGraphicFramePr/>
                <a:graphic xmlns:a="http://schemas.openxmlformats.org/drawingml/2006/main">
                  <a:graphicData uri="http://schemas.microsoft.com/office/word/2010/wordprocessingShape">
                    <wps:wsp>
                      <wps:cNvSpPr/>
                      <wps:spPr>
                        <a:xfrm>
                          <a:off x="0" y="0"/>
                          <a:ext cx="88620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31101277" id="Rounded Rectangle 11" o:spid="_x0000_s1026" style="position:absolute;margin-left:0;margin-top:154.8pt;width:69.8pt;height:39.05pt;z-index:251684864;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85888" behindDoc="0" locked="0" layoutInCell="1" allowOverlap="1" wp14:anchorId="0326DF44" wp14:editId="7B6C77A7">
                <wp:simplePos x="0" y="0"/>
                <wp:positionH relativeFrom="column">
                  <wp:posOffset>179705</wp:posOffset>
                </wp:positionH>
                <wp:positionV relativeFrom="paragraph">
                  <wp:posOffset>2136775</wp:posOffset>
                </wp:positionV>
                <wp:extent cx="906564" cy="495648"/>
                <wp:effectExtent l="0" t="0" r="27305" b="19050"/>
                <wp:wrapNone/>
                <wp:docPr id="13" name="Freeform 12"/>
                <wp:cNvGraphicFramePr/>
                <a:graphic xmlns:a="http://schemas.openxmlformats.org/drawingml/2006/main">
                  <a:graphicData uri="http://schemas.microsoft.com/office/word/2010/wordprocessingShape">
                    <wps:wsp>
                      <wps:cNvSpPr/>
                      <wps:spPr>
                        <a:xfrm>
                          <a:off x="0" y="0"/>
                          <a:ext cx="906564"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Corporate Policies</w:t>
                            </w:r>
                          </w:p>
                        </w:txbxContent>
                      </wps:txbx>
                      <wps:bodyPr spcFirstLastPara="0" vert="horz" wrap="square" lIns="102498" tIns="102498" rIns="102498" bIns="102498" numCol="1" spcCol="1270" anchor="ctr" anchorCtr="0">
                        <a:noAutofit/>
                      </wps:bodyPr>
                    </wps:wsp>
                  </a:graphicData>
                </a:graphic>
              </wp:anchor>
            </w:drawing>
          </mc:Choice>
          <mc:Fallback>
            <w:pict>
              <v:shape w14:anchorId="0326DF44" id="Freeform 12" o:spid="_x0000_s1050" style="position:absolute;margin-left:14.15pt;margin-top:168.25pt;width:71.4pt;height:39.0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57567,0;848997,0;906564,49565;906564,446083;848997,495648;57567,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Corporate Policies</w:t>
                      </w:r>
                    </w:p>
                  </w:txbxContent>
                </v:textbox>
              </v:shape>
            </w:pict>
          </mc:Fallback>
        </mc:AlternateContent>
      </w:r>
      <w:r w:rsidRPr="001D6B0C">
        <w:rPr>
          <w:noProof/>
          <w:lang w:eastAsia="en-US"/>
        </w:rPr>
        <mc:AlternateContent>
          <mc:Choice Requires="wps">
            <w:drawing>
              <wp:anchor distT="0" distB="0" distL="114300" distR="114300" simplePos="0" relativeHeight="251686912" behindDoc="0" locked="0" layoutInCell="1" allowOverlap="1" wp14:anchorId="311806D9" wp14:editId="0B3749F7">
                <wp:simplePos x="0" y="0"/>
                <wp:positionH relativeFrom="column">
                  <wp:posOffset>1852295</wp:posOffset>
                </wp:positionH>
                <wp:positionV relativeFrom="paragraph">
                  <wp:posOffset>1965960</wp:posOffset>
                </wp:positionV>
                <wp:extent cx="886207" cy="495648"/>
                <wp:effectExtent l="0" t="0" r="28575" b="19050"/>
                <wp:wrapNone/>
                <wp:docPr id="14" name="Rounded Rectangle 13"/>
                <wp:cNvGraphicFramePr/>
                <a:graphic xmlns:a="http://schemas.openxmlformats.org/drawingml/2006/main">
                  <a:graphicData uri="http://schemas.microsoft.com/office/word/2010/wordprocessingShape">
                    <wps:wsp>
                      <wps:cNvSpPr/>
                      <wps:spPr>
                        <a:xfrm>
                          <a:off x="0" y="0"/>
                          <a:ext cx="88620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02F87A1A" id="Rounded Rectangle 13" o:spid="_x0000_s1026" style="position:absolute;margin-left:145.85pt;margin-top:154.8pt;width:69.8pt;height:39.05pt;z-index:251686912;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87936" behindDoc="0" locked="0" layoutInCell="1" allowOverlap="1" wp14:anchorId="247601BA" wp14:editId="631D4BCA">
                <wp:simplePos x="0" y="0"/>
                <wp:positionH relativeFrom="column">
                  <wp:posOffset>2032000</wp:posOffset>
                </wp:positionH>
                <wp:positionV relativeFrom="paragraph">
                  <wp:posOffset>2136775</wp:posOffset>
                </wp:positionV>
                <wp:extent cx="906564" cy="495648"/>
                <wp:effectExtent l="0" t="0" r="27305" b="19050"/>
                <wp:wrapNone/>
                <wp:docPr id="15" name="Freeform 14"/>
                <wp:cNvGraphicFramePr/>
                <a:graphic xmlns:a="http://schemas.openxmlformats.org/drawingml/2006/main">
                  <a:graphicData uri="http://schemas.microsoft.com/office/word/2010/wordprocessingShape">
                    <wps:wsp>
                      <wps:cNvSpPr/>
                      <wps:spPr>
                        <a:xfrm>
                          <a:off x="0" y="0"/>
                          <a:ext cx="906564"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Rates &amp; Fees</w:t>
                            </w:r>
                          </w:p>
                        </w:txbxContent>
                      </wps:txbx>
                      <wps:bodyPr spcFirstLastPara="0" vert="horz" wrap="square" lIns="102498" tIns="102498" rIns="102498" bIns="102498" numCol="1" spcCol="1270" anchor="ctr" anchorCtr="0">
                        <a:noAutofit/>
                      </wps:bodyPr>
                    </wps:wsp>
                  </a:graphicData>
                </a:graphic>
              </wp:anchor>
            </w:drawing>
          </mc:Choice>
          <mc:Fallback>
            <w:pict>
              <v:shape w14:anchorId="247601BA" id="Freeform 14" o:spid="_x0000_s1051" style="position:absolute;margin-left:160pt;margin-top:168.25pt;width:71.4pt;height:39.0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57567,0;848997,0;906564,49565;906564,446083;848997,495648;57567,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Rates &amp; Fees</w:t>
                      </w:r>
                    </w:p>
                  </w:txbxContent>
                </v:textbox>
              </v:shape>
            </w:pict>
          </mc:Fallback>
        </mc:AlternateContent>
      </w:r>
      <w:r w:rsidRPr="001D6B0C">
        <w:rPr>
          <w:noProof/>
          <w:lang w:eastAsia="en-US"/>
        </w:rPr>
        <mc:AlternateContent>
          <mc:Choice Requires="wps">
            <w:drawing>
              <wp:anchor distT="0" distB="0" distL="114300" distR="114300" simplePos="0" relativeHeight="251688960" behindDoc="0" locked="0" layoutInCell="1" allowOverlap="1" wp14:anchorId="2DB0808C" wp14:editId="75F17406">
                <wp:simplePos x="0" y="0"/>
                <wp:positionH relativeFrom="column">
                  <wp:posOffset>3404235</wp:posOffset>
                </wp:positionH>
                <wp:positionV relativeFrom="paragraph">
                  <wp:posOffset>1965960</wp:posOffset>
                </wp:positionV>
                <wp:extent cx="886207" cy="495648"/>
                <wp:effectExtent l="0" t="0" r="28575" b="19050"/>
                <wp:wrapNone/>
                <wp:docPr id="16" name="Rounded Rectangle 15"/>
                <wp:cNvGraphicFramePr/>
                <a:graphic xmlns:a="http://schemas.openxmlformats.org/drawingml/2006/main">
                  <a:graphicData uri="http://schemas.microsoft.com/office/word/2010/wordprocessingShape">
                    <wps:wsp>
                      <wps:cNvSpPr/>
                      <wps:spPr>
                        <a:xfrm>
                          <a:off x="0" y="0"/>
                          <a:ext cx="88620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6D34CD08" id="Rounded Rectangle 15" o:spid="_x0000_s1026" style="position:absolute;margin-left:268.05pt;margin-top:154.8pt;width:69.8pt;height:39.05pt;z-index:251688960;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89984" behindDoc="0" locked="0" layoutInCell="1" allowOverlap="1" wp14:anchorId="36119882" wp14:editId="4AFCFCBF">
                <wp:simplePos x="0" y="0"/>
                <wp:positionH relativeFrom="column">
                  <wp:posOffset>3583940</wp:posOffset>
                </wp:positionH>
                <wp:positionV relativeFrom="paragraph">
                  <wp:posOffset>2136775</wp:posOffset>
                </wp:positionV>
                <wp:extent cx="906564" cy="495648"/>
                <wp:effectExtent l="0" t="0" r="27305" b="19050"/>
                <wp:wrapNone/>
                <wp:docPr id="17" name="Freeform 16"/>
                <wp:cNvGraphicFramePr/>
                <a:graphic xmlns:a="http://schemas.openxmlformats.org/drawingml/2006/main">
                  <a:graphicData uri="http://schemas.microsoft.com/office/word/2010/wordprocessingShape">
                    <wps:wsp>
                      <wps:cNvSpPr/>
                      <wps:spPr>
                        <a:xfrm>
                          <a:off x="0" y="0"/>
                          <a:ext cx="906564"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Photo Gallery</w:t>
                            </w:r>
                          </w:p>
                        </w:txbxContent>
                      </wps:txbx>
                      <wps:bodyPr spcFirstLastPara="0" vert="horz" wrap="square" lIns="102498" tIns="102498" rIns="102498" bIns="102498" numCol="1" spcCol="1270" anchor="ctr" anchorCtr="0">
                        <a:noAutofit/>
                      </wps:bodyPr>
                    </wps:wsp>
                  </a:graphicData>
                </a:graphic>
              </wp:anchor>
            </w:drawing>
          </mc:Choice>
          <mc:Fallback>
            <w:pict>
              <v:shape w14:anchorId="36119882" id="Freeform 16" o:spid="_x0000_s1052" style="position:absolute;margin-left:282.2pt;margin-top:168.25pt;width:71.4pt;height:39.0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57567,0;848997,0;906564,49565;906564,446083;848997,495648;57567,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Photo Gallery</w:t>
                      </w:r>
                    </w:p>
                  </w:txbxContent>
                </v:textbox>
              </v:shape>
            </w:pict>
          </mc:Fallback>
        </mc:AlternateContent>
      </w:r>
      <w:r w:rsidRPr="001D6B0C">
        <w:rPr>
          <w:noProof/>
          <w:lang w:eastAsia="en-US"/>
        </w:rPr>
        <mc:AlternateContent>
          <mc:Choice Requires="wps">
            <w:drawing>
              <wp:anchor distT="0" distB="0" distL="114300" distR="114300" simplePos="0" relativeHeight="251691008" behindDoc="0" locked="0" layoutInCell="1" allowOverlap="1" wp14:anchorId="49387BA5" wp14:editId="6678FAE2">
                <wp:simplePos x="0" y="0"/>
                <wp:positionH relativeFrom="column">
                  <wp:posOffset>5285105</wp:posOffset>
                </wp:positionH>
                <wp:positionV relativeFrom="paragraph">
                  <wp:posOffset>1965960</wp:posOffset>
                </wp:positionV>
                <wp:extent cx="886207" cy="495648"/>
                <wp:effectExtent l="0" t="0" r="28575" b="19050"/>
                <wp:wrapNone/>
                <wp:docPr id="43" name="Rounded Rectangle 17"/>
                <wp:cNvGraphicFramePr/>
                <a:graphic xmlns:a="http://schemas.openxmlformats.org/drawingml/2006/main">
                  <a:graphicData uri="http://schemas.microsoft.com/office/word/2010/wordprocessingShape">
                    <wps:wsp>
                      <wps:cNvSpPr/>
                      <wps:spPr>
                        <a:xfrm>
                          <a:off x="0" y="0"/>
                          <a:ext cx="886207" cy="495648"/>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2AD7F348" id="Rounded Rectangle 17" o:spid="_x0000_s1026" style="position:absolute;margin-left:416.15pt;margin-top:154.8pt;width:69.8pt;height:39.05pt;z-index:251691008;visibility:visible;mso-wrap-style:square;mso-wrap-distance-left:9pt;mso-wrap-distance-top:0;mso-wrap-distance-right:9pt;mso-wrap-distance-bottom:0;mso-position-horizontal:absolute;mso-position-horizontal-relative:text;mso-position-vertical:absolute;mso-position-vertical-relative:text;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" fillcolor="#f07f09 [3204]" strokecolor="white [3201]" strokeweight="1pt">
                <v:stroke joinstyle="miter"/>
              </v:roundrect>
            </w:pict>
          </mc:Fallback>
        </mc:AlternateContent>
      </w:r>
      <w:r w:rsidRPr="001D6B0C">
        <w:rPr>
          <w:noProof/>
          <w:lang w:eastAsia="en-US"/>
        </w:rPr>
        <mc:AlternateContent>
          <mc:Choice Requires="wps">
            <w:drawing>
              <wp:anchor distT="0" distB="0" distL="114300" distR="114300" simplePos="0" relativeHeight="251692032" behindDoc="0" locked="0" layoutInCell="1" allowOverlap="1" wp14:anchorId="3957A3F6" wp14:editId="4A3DA597">
                <wp:simplePos x="0" y="0"/>
                <wp:positionH relativeFrom="column">
                  <wp:posOffset>5465445</wp:posOffset>
                </wp:positionH>
                <wp:positionV relativeFrom="paragraph">
                  <wp:posOffset>2136775</wp:posOffset>
                </wp:positionV>
                <wp:extent cx="906564" cy="495648"/>
                <wp:effectExtent l="0" t="0" r="27305" b="19050"/>
                <wp:wrapNone/>
                <wp:docPr id="44" name="Freeform 18"/>
                <wp:cNvGraphicFramePr/>
                <a:graphic xmlns:a="http://schemas.openxmlformats.org/drawingml/2006/main">
                  <a:graphicData uri="http://schemas.microsoft.com/office/word/2010/wordprocessingShape">
                    <wps:wsp>
                      <wps:cNvSpPr/>
                      <wps:spPr>
                        <a:xfrm>
                          <a:off x="0" y="0"/>
                          <a:ext cx="906564" cy="495648"/>
                        </a:xfrm>
                        <a:custGeom>
                          <a:avLst/>
                          <a:gdLst>
                            <a:gd name="connsiteX0" fmla="*/ 0 w 1618838"/>
                            <a:gd name="connsiteY0" fmla="*/ 102796 h 1027962"/>
                            <a:gd name="connsiteX1" fmla="*/ 102796 w 1618838"/>
                            <a:gd name="connsiteY1" fmla="*/ 0 h 1027962"/>
                            <a:gd name="connsiteX2" fmla="*/ 1516042 w 1618838"/>
                            <a:gd name="connsiteY2" fmla="*/ 0 h 1027962"/>
                            <a:gd name="connsiteX3" fmla="*/ 1618838 w 1618838"/>
                            <a:gd name="connsiteY3" fmla="*/ 102796 h 1027962"/>
                            <a:gd name="connsiteX4" fmla="*/ 1618838 w 1618838"/>
                            <a:gd name="connsiteY4" fmla="*/ 925166 h 1027962"/>
                            <a:gd name="connsiteX5" fmla="*/ 1516042 w 1618838"/>
                            <a:gd name="connsiteY5" fmla="*/ 1027962 h 1027962"/>
                            <a:gd name="connsiteX6" fmla="*/ 102796 w 1618838"/>
                            <a:gd name="connsiteY6" fmla="*/ 1027962 h 1027962"/>
                            <a:gd name="connsiteX7" fmla="*/ 0 w 1618838"/>
                            <a:gd name="connsiteY7" fmla="*/ 925166 h 1027962"/>
                            <a:gd name="connsiteX8" fmla="*/ 0 w 1618838"/>
                            <a:gd name="connsiteY8" fmla="*/ 102796 h 102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18838" h="1027962">
                              <a:moveTo>
                                <a:pt x="0" y="102796"/>
                              </a:moveTo>
                              <a:cubicBezTo>
                                <a:pt x="0" y="46023"/>
                                <a:pt x="46023" y="0"/>
                                <a:pt x="102796" y="0"/>
                              </a:cubicBezTo>
                              <a:lnTo>
                                <a:pt x="1516042" y="0"/>
                              </a:lnTo>
                              <a:cubicBezTo>
                                <a:pt x="1572815" y="0"/>
                                <a:pt x="1618838" y="46023"/>
                                <a:pt x="1618838" y="102796"/>
                              </a:cubicBezTo>
                              <a:lnTo>
                                <a:pt x="1618838" y="925166"/>
                              </a:lnTo>
                              <a:cubicBezTo>
                                <a:pt x="1618838" y="981939"/>
                                <a:pt x="1572815" y="1027962"/>
                                <a:pt x="1516042" y="1027962"/>
                              </a:cubicBezTo>
                              <a:lnTo>
                                <a:pt x="102796" y="1027962"/>
                              </a:lnTo>
                              <a:cubicBezTo>
                                <a:pt x="46023" y="1027962"/>
                                <a:pt x="0" y="981939"/>
                                <a:pt x="0" y="925166"/>
                              </a:cubicBezTo>
                              <a:lnTo>
                                <a:pt x="0" y="102796"/>
                              </a:lnTo>
                              <a:close/>
                            </a:path>
                          </a:pathLst>
                        </a:custGeom>
                      </wps:spPr>
                      <wps:style>
                        <a:lnRef idx="2">
                          <a:schemeClr val="accent1">
                            <a:hueOff val="0"/>
                            <a:satOff val="0"/>
                            <a:lumOff val="0"/>
                            <a:alphaOff val="0"/>
                          </a:schemeClr>
                        </a:lnRef>
                        <a:fillRef idx="1">
                          <a:schemeClr val="lt1">
                            <a:alpha val="90000"/>
                            <a:hueOff val="0"/>
                            <a:satOff val="0"/>
                            <a:lumOff val="0"/>
                            <a:alphaOff val="0"/>
                          </a:schemeClr>
                        </a:fillRef>
                        <a:effectRef idx="0">
                          <a:schemeClr val="lt1">
                            <a:alpha val="90000"/>
                            <a:hueOff val="0"/>
                            <a:satOff val="0"/>
                            <a:lumOff val="0"/>
                            <a:alphaOff val="0"/>
                          </a:schemeClr>
                        </a:effectRef>
                        <a:fontRef idx="minor">
                          <a:schemeClr val="dk1">
                            <a:hueOff val="0"/>
                            <a:satOff val="0"/>
                            <a:lumOff val="0"/>
                            <a:alphaOff val="0"/>
                          </a:schemeClr>
                        </a:fontRef>
                      </wps:style>
                      <wps:txbx>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Document department</w:t>
                            </w:r>
                          </w:p>
                        </w:txbxContent>
                      </wps:txbx>
                      <wps:bodyPr spcFirstLastPara="0" vert="horz" wrap="square" lIns="102498" tIns="102498" rIns="102498" bIns="102498" numCol="1" spcCol="1270" anchor="ctr" anchorCtr="0">
                        <a:noAutofit/>
                      </wps:bodyPr>
                    </wps:wsp>
                  </a:graphicData>
                </a:graphic>
              </wp:anchor>
            </w:drawing>
          </mc:Choice>
          <mc:Fallback>
            <w:pict>
              <v:shape w14:anchorId="3957A3F6" id="Freeform 18" o:spid="_x0000_s1053" style="position:absolute;margin-left:430.35pt;margin-top:168.25pt;width:71.4pt;height:39.0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618838,10279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" adj="-11796480,,5400" path="m,102796c,46023,46023,,102796,l1516042,v56773,,102796,46023,102796,102796l1618838,925166v,56773,-46023,102796,-102796,102796l102796,1027962c46023,1027962,,981939,,925166l,102796xe" fillcolor="white [3201]" strokecolor="#f07f09 [3204]" strokeweight="1pt">
                <v:fill opacity="59110f"/>
                <v:stroke joinstyle="miter"/>
                <v:formulas/>
                <v:path arrowok="t" o:connecttype="custom" o:connectlocs="0,49565;57567,0;848997,0;906564,49565;906564,446083;848997,495648;57567,495648;0,446083;0,49565" o:connectangles="0,0,0,0,0,0,0,0,0" textboxrect="0,0,1618838,1027962"/>
                <v:textbox inset="2.84717mm,2.84717mm,2.84717mm,2.84717mm">
                  <w:txbxContent>
                    <w:p w:rsidR="001D6B0C" w:rsidRDefault="001D6B0C" w:rsidP="001D6B0C">
                      <w:pPr>
                        <w:pStyle w:val="NormalWeb"/>
                        <w:spacing w:before="0" w:beforeAutospacing="0" w:after="76" w:afterAutospacing="0" w:line="216" w:lineRule="auto"/>
                        <w:jc w:val="center"/>
                      </w:pPr>
                      <w:r>
                        <w:rPr>
                          <w:rFonts w:asciiTheme="minorHAnsi" w:hAnsi="Calibri" w:cstheme="minorBidi"/>
                          <w:color w:val="000000" w:themeColor="dark1"/>
                          <w:kern w:val="24"/>
                          <w:sz w:val="18"/>
                          <w:szCs w:val="18"/>
                          <w14:textFill>
                            <w14:solidFill>
                              <w14:schemeClr w14:val="dk1">
                                <w14:satOff w14:val="0"/>
                                <w14:lumOff w14:val="0"/>
                              </w14:schemeClr>
                            </w14:solidFill>
                          </w14:textFill>
                        </w:rPr>
                        <w:t>Document department</w:t>
                      </w:r>
                    </w:p>
                  </w:txbxContent>
                </v:textbox>
              </v:shape>
            </w:pict>
          </mc:Fallback>
        </mc:AlternateContent>
      </w:r>
    </w:p>
    <w:p w:rsidR="008D7B64" w:rsidRDefault="008D7B64" w:rsidP="0030467A"/>
    <w:p w:rsidR="001D6B0C" w:rsidRDefault="001D6B0C" w:rsidP="0030467A"/>
    <w:p w:rsidR="001D6B0C" w:rsidRDefault="001D6B0C" w:rsidP="0030467A"/>
    <w:p w:rsidR="001D6B0C" w:rsidRDefault="001D6B0C" w:rsidP="0030467A"/>
    <w:p w:rsidR="001D6B0C" w:rsidRDefault="001D6B0C" w:rsidP="0030467A"/>
    <w:p w:rsidR="001D6B0C" w:rsidRDefault="001D6B0C" w:rsidP="0030467A"/>
    <w:p w:rsidR="001D6B0C" w:rsidRDefault="001D6B0C" w:rsidP="0030467A"/>
    <w:p w:rsidR="001D6B0C" w:rsidRDefault="001D6B0C" w:rsidP="0030467A"/>
    <w:p w:rsidR="001D6B0C" w:rsidRDefault="001D6B0C" w:rsidP="0030467A"/>
    <w:p w:rsidR="001D6B0C" w:rsidRDefault="001D6B0C">
      <w:pPr>
        <w:rPr>
          <w:rFonts w:asciiTheme="majorHAnsi" w:eastAsiaTheme="majorEastAsia" w:hAnsiTheme="majorHAnsi" w:cstheme="majorBidi"/>
          <w:b/>
          <w:bCs/>
          <w:smallCaps/>
          <w:color w:val="000000" w:themeColor="text1"/>
          <w:sz w:val="36"/>
          <w:szCs w:val="36"/>
        </w:rPr>
      </w:pPr>
      <w:r>
        <w:br w:type="page"/>
      </w:r>
    </w:p>
    <w:p w:rsidR="0030467A" w:rsidRDefault="0030467A" w:rsidP="0030467A">
      <w:pPr>
        <w:pStyle w:val="Heading1"/>
      </w:pPr>
      <w:r>
        <w:lastRenderedPageBreak/>
        <w:t>Milestones and Completion Dates</w:t>
      </w:r>
    </w:p>
    <w:p w:rsidR="0030467A" w:rsidRDefault="00706FD9" w:rsidP="0030467A">
      <w:r>
        <w:t xml:space="preserve">The timeline shown below represents the best guess that can be made at this point based on past experience. I have built in some extra overhead to make sure that milestones are reached in good time. I expect that, as the work progresses, I can leverage acquired results and data to accelerate the overall process.  </w:t>
      </w:r>
    </w:p>
    <w:p w:rsidR="001A10CC" w:rsidRDefault="001A10CC" w:rsidP="0030467A">
      <w:pPr>
        <w:rPr>
          <w:noProof/>
          <w:lang w:eastAsia="en-US"/>
        </w:rPr>
      </w:pPr>
      <w:r>
        <w:rPr>
          <w:noProof/>
          <w:lang w:eastAsia="en-US"/>
        </w:rPr>
        <w:t>Goals of the Taxonomy and SEO changes:</w:t>
      </w:r>
    </w:p>
    <w:p w:rsidR="001A10CC" w:rsidRDefault="001A10CC" w:rsidP="001A10CC">
      <w:pPr>
        <w:pStyle w:val="ListParagraph"/>
        <w:numPr>
          <w:ilvl w:val="0"/>
          <w:numId w:val="32"/>
        </w:numPr>
        <w:rPr>
          <w:noProof/>
          <w:lang w:eastAsia="en-US"/>
        </w:rPr>
      </w:pPr>
      <w:r>
        <w:rPr>
          <w:noProof/>
          <w:lang w:eastAsia="en-US"/>
        </w:rPr>
        <w:t>Provide separated taxonomy so specialized functionality can be enhanced in each publishing Site Collection</w:t>
      </w:r>
    </w:p>
    <w:p w:rsidR="001A10CC" w:rsidRDefault="001A10CC" w:rsidP="001A10CC">
      <w:pPr>
        <w:pStyle w:val="ListParagraph"/>
        <w:numPr>
          <w:ilvl w:val="0"/>
          <w:numId w:val="32"/>
        </w:numPr>
        <w:rPr>
          <w:noProof/>
          <w:lang w:eastAsia="en-US"/>
        </w:rPr>
      </w:pPr>
      <w:r>
        <w:rPr>
          <w:noProof/>
          <w:lang w:eastAsia="en-US"/>
        </w:rPr>
        <w:t>Provide cross-site publishing for coordinated efforts</w:t>
      </w:r>
    </w:p>
    <w:p w:rsidR="001A10CC" w:rsidRDefault="001A10CC" w:rsidP="001A10CC">
      <w:pPr>
        <w:pStyle w:val="ListParagraph"/>
        <w:numPr>
          <w:ilvl w:val="0"/>
          <w:numId w:val="32"/>
        </w:numPr>
        <w:rPr>
          <w:noProof/>
          <w:lang w:eastAsia="en-US"/>
        </w:rPr>
      </w:pPr>
      <w:r>
        <w:rPr>
          <w:noProof/>
          <w:lang w:eastAsia="en-US"/>
        </w:rPr>
        <w:t>Institute and monitor CMS requirements in order to build a searchable, auditable database of documents going forward</w:t>
      </w:r>
    </w:p>
    <w:p w:rsidR="001A10CC" w:rsidRDefault="001A10CC" w:rsidP="001A10CC">
      <w:pPr>
        <w:pStyle w:val="ListParagraph"/>
        <w:numPr>
          <w:ilvl w:val="0"/>
          <w:numId w:val="32"/>
        </w:numPr>
      </w:pPr>
      <w:r>
        <w:t>Provide targeted SEO operations containing Content Typing and specific Term Sets appropriate to the Site Collection</w:t>
      </w:r>
    </w:p>
    <w:p w:rsidR="001A10CC" w:rsidRDefault="001A10CC" w:rsidP="0030467A">
      <w:r>
        <w:t xml:space="preserve">I would recommend that we work in a development environment which can accommodate as many </w:t>
      </w:r>
      <w:r w:rsidR="000E5B9C">
        <w:t>helpful agents as necessary. Most of the development work can be done by personnel attached to the project with occasional outside help regarding scripting and integration with already extant capabilities. Progress can be reviewed and tested (some use of testing resources will be required) without affecting the live dev/test/prod process. When appropriate, a more general review will be established to decide when and how to integrate the new environment into the production stream.</w:t>
      </w:r>
    </w:p>
    <w:p w:rsidR="00247E1F" w:rsidRDefault="00247E1F" w:rsidP="0030467A"/>
    <w:p w:rsidR="00247E1F" w:rsidRDefault="00247E1F" w:rsidP="00247E1F">
      <w:r>
        <w:t xml:space="preserve">Figure 2: Timeline </w:t>
      </w:r>
      <w:r>
        <w:t>Milestones and Scheduling</w:t>
      </w:r>
    </w:p>
    <w:p w:rsidR="00247E1F" w:rsidRDefault="00247E1F" w:rsidP="0030467A">
      <w:r>
        <w:object w:dxaOrig="14431" w:dyaOrig="6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10.55pt" o:ole="">
            <v:imagedata r:id="rId9" o:title=""/>
          </v:shape>
          <o:OLEObject Type="Embed" ProgID="Visio.Drawing.15" ShapeID="_x0000_i1025" DrawAspect="Content" ObjectID="_1504932383" r:id="rId10"/>
        </w:object>
      </w:r>
    </w:p>
    <w:p w:rsidR="00573ED0" w:rsidRDefault="00573ED0" w:rsidP="0030467A">
      <w:pPr>
        <w:rPr>
          <w:noProof/>
          <w:lang w:eastAsia="en-US"/>
        </w:rPr>
      </w:pPr>
      <w:bookmarkStart w:id="0" w:name="_GoBack"/>
      <w:bookmarkEnd w:id="0"/>
    </w:p>
    <w:p w:rsidR="0030467A" w:rsidRDefault="001D6B0C" w:rsidP="0030467A">
      <w:pPr>
        <w:pStyle w:val="Heading1"/>
      </w:pPr>
      <w:r>
        <w:lastRenderedPageBreak/>
        <w:t>Using the Advantages of</w:t>
      </w:r>
      <w:r w:rsidR="0030467A">
        <w:t xml:space="preserve"> Taxonom</w:t>
      </w:r>
      <w:r w:rsidR="002D11CF">
        <w:t>ic</w:t>
      </w:r>
      <w:r w:rsidR="0030467A">
        <w:t xml:space="preserve"> Capabilities</w:t>
      </w:r>
    </w:p>
    <w:p w:rsidR="00AB668C" w:rsidRDefault="00B01579" w:rsidP="0030467A">
      <w:r>
        <w:t>Each of these business entities has general search access needs and needs access to a focused set of information. Using the methodology outlined above will allow us to create specific search supersets for the business units.</w:t>
      </w:r>
      <w:r w:rsidR="006C4CBC">
        <w:t xml:space="preserve"> In addition, there will be overlapping term sets and reusable content types and term sets</w:t>
      </w:r>
      <w:r w:rsidR="001D6B0C">
        <w:t>. This means that there will be individual and integration efficiencies for enterprise search and site specific search as this taxonomy pan goes forward</w:t>
      </w:r>
      <w:r w:rsidR="006C4CBC">
        <w:t>.</w:t>
      </w:r>
    </w:p>
    <w:p w:rsidR="00AB668C" w:rsidRDefault="00AB668C" w:rsidP="00214677">
      <w:pPr>
        <w:pStyle w:val="Heading2"/>
      </w:pPr>
      <w:r>
        <w:t>Taxonomy by Department</w:t>
      </w:r>
    </w:p>
    <w:p w:rsidR="00AB668C" w:rsidRDefault="00AB668C" w:rsidP="00AB668C">
      <w:r>
        <w:t>Associate Relations</w:t>
      </w:r>
      <w:r w:rsidR="00D7283A">
        <w:br/>
      </w:r>
      <w:r>
        <w:t>Audit</w:t>
      </w:r>
      <w:r w:rsidR="00D7283A">
        <w:br/>
      </w:r>
      <w:r>
        <w:t>Commercial Banking</w:t>
      </w:r>
      <w:r w:rsidR="00D7283A">
        <w:br/>
      </w:r>
      <w:r>
        <w:t>Community Responsibility</w:t>
      </w:r>
      <w:r w:rsidR="00D7283A">
        <w:br/>
      </w:r>
      <w:r>
        <w:t>Compliance</w:t>
      </w:r>
      <w:r w:rsidR="00D7283A">
        <w:br/>
      </w:r>
      <w:r>
        <w:t>Corporate Communications</w:t>
      </w:r>
      <w:r w:rsidR="00D7283A">
        <w:br/>
      </w:r>
      <w:r>
        <w:t>Corporate Travel</w:t>
      </w:r>
      <w:r w:rsidR="00D7283A">
        <w:br/>
      </w:r>
      <w:r>
        <w:t>Creative Strategies</w:t>
      </w:r>
      <w:r w:rsidR="00D7283A">
        <w:br/>
      </w:r>
      <w:r>
        <w:t>Credit Quality</w:t>
      </w:r>
      <w:r w:rsidR="00D7283A">
        <w:br/>
      </w:r>
      <w:r>
        <w:t>Cultural Enhancement</w:t>
      </w:r>
      <w:r w:rsidR="00D7283A">
        <w:br/>
      </w:r>
      <w:r>
        <w:t>Financial Integrity</w:t>
      </w:r>
      <w:r w:rsidR="00D7283A">
        <w:br/>
      </w:r>
      <w:r>
        <w:t>Financial Investigations</w:t>
      </w:r>
      <w:r w:rsidR="00D7283A">
        <w:br/>
      </w:r>
      <w:r>
        <w:t>Home Lending</w:t>
      </w:r>
      <w:r w:rsidR="00D7283A">
        <w:br/>
      </w:r>
      <w:r>
        <w:t>Loan Support Services</w:t>
      </w:r>
      <w:r w:rsidR="00D7283A">
        <w:br/>
      </w:r>
      <w:r>
        <w:t>Product and Research Strategies</w:t>
      </w:r>
      <w:r w:rsidR="00D7283A">
        <w:br/>
      </w:r>
      <w:r>
        <w:t>Project Management Office</w:t>
      </w:r>
      <w:r w:rsidR="00D7283A">
        <w:br/>
      </w:r>
      <w:r>
        <w:t>Retail Banking</w:t>
      </w:r>
    </w:p>
    <w:p w:rsidR="00AB668C" w:rsidRDefault="00D7283A" w:rsidP="0030467A">
      <w:r>
        <w:t>Breaking these out by associative groups (in terms of search requirements), we have:</w:t>
      </w:r>
    </w:p>
    <w:p w:rsidR="00D7283A" w:rsidRPr="00D7283A" w:rsidRDefault="00D7283A" w:rsidP="0030467A">
      <w:pPr>
        <w:rPr>
          <w:b/>
        </w:rPr>
      </w:pPr>
      <w:r w:rsidRPr="00D7283A">
        <w:rPr>
          <w:b/>
        </w:rPr>
        <w:t>Security Group</w:t>
      </w:r>
    </w:p>
    <w:p w:rsidR="00D7283A" w:rsidRDefault="00D7283A" w:rsidP="0030467A">
      <w:r>
        <w:t>Audit</w:t>
      </w:r>
      <w:r w:rsidR="00682FA6">
        <w:br/>
      </w:r>
      <w:r>
        <w:t>Compliance</w:t>
      </w:r>
      <w:r w:rsidR="00682FA6">
        <w:br/>
      </w:r>
      <w:r>
        <w:t>Financial Integrity</w:t>
      </w:r>
      <w:r w:rsidR="00682FA6">
        <w:br/>
      </w:r>
      <w:r>
        <w:t>Financial Investigations</w:t>
      </w:r>
    </w:p>
    <w:p w:rsidR="00D7283A" w:rsidRPr="00D7283A" w:rsidRDefault="00D7283A" w:rsidP="0030467A">
      <w:pPr>
        <w:rPr>
          <w:b/>
        </w:rPr>
      </w:pPr>
      <w:r w:rsidRPr="00D7283A">
        <w:rPr>
          <w:b/>
        </w:rPr>
        <w:t>Banking Group</w:t>
      </w:r>
    </w:p>
    <w:p w:rsidR="00182A0A" w:rsidRDefault="00D7283A" w:rsidP="00182A0A">
      <w:r>
        <w:t>Commercial Banking</w:t>
      </w:r>
      <w:r w:rsidR="00682FA6">
        <w:br/>
      </w:r>
      <w:r>
        <w:t>Credit Quality</w:t>
      </w:r>
      <w:r w:rsidR="00682FA6">
        <w:br/>
      </w:r>
      <w:r>
        <w:t>Home Lending</w:t>
      </w:r>
      <w:r w:rsidR="00682FA6">
        <w:br/>
      </w:r>
      <w:r>
        <w:t xml:space="preserve">Loan Support Services </w:t>
      </w:r>
      <w:r w:rsidR="00682FA6">
        <w:br/>
      </w:r>
      <w:r>
        <w:rPr>
          <w:rFonts w:hint="eastAsia"/>
        </w:rPr>
        <w:t>R</w:t>
      </w:r>
      <w:r>
        <w:t>etail Banking</w:t>
      </w:r>
      <w:r w:rsidR="00182A0A">
        <w:br/>
        <w:t>Product and Research Strategies</w:t>
      </w:r>
    </w:p>
    <w:p w:rsidR="00D7283A" w:rsidRPr="00D7283A" w:rsidRDefault="00182A0A" w:rsidP="0030467A">
      <w:pPr>
        <w:rPr>
          <w:b/>
        </w:rPr>
      </w:pPr>
      <w:r>
        <w:rPr>
          <w:b/>
        </w:rPr>
        <w:t>Associates Group</w:t>
      </w:r>
    </w:p>
    <w:p w:rsidR="00182A0A" w:rsidRDefault="00D7283A" w:rsidP="00182A0A">
      <w:r>
        <w:lastRenderedPageBreak/>
        <w:t>Community Responsibility</w:t>
      </w:r>
      <w:r w:rsidR="00682FA6">
        <w:br/>
      </w:r>
      <w:r>
        <w:t>Corporate Communications</w:t>
      </w:r>
      <w:r w:rsidR="00682FA6">
        <w:br/>
      </w:r>
      <w:r>
        <w:t>Creative Strategies</w:t>
      </w:r>
      <w:r w:rsidR="00682FA6">
        <w:br/>
      </w:r>
      <w:r>
        <w:t>Cultural Enhancement</w:t>
      </w:r>
      <w:r w:rsidR="00182A0A" w:rsidRPr="00182A0A">
        <w:t xml:space="preserve"> </w:t>
      </w:r>
      <w:r w:rsidR="00182A0A">
        <w:br/>
        <w:t>Corporate Travel</w:t>
      </w:r>
      <w:r w:rsidR="00182A0A">
        <w:br/>
        <w:t>Associates Relations</w:t>
      </w:r>
    </w:p>
    <w:p w:rsidR="00D7283A" w:rsidRDefault="00D7283A" w:rsidP="0030467A"/>
    <w:p w:rsidR="00D7283A" w:rsidRPr="00D7283A" w:rsidRDefault="00D7283A" w:rsidP="0030467A">
      <w:pPr>
        <w:rPr>
          <w:b/>
        </w:rPr>
      </w:pPr>
      <w:r w:rsidRPr="00D7283A">
        <w:rPr>
          <w:b/>
        </w:rPr>
        <w:t>Singleton Entities</w:t>
      </w:r>
    </w:p>
    <w:p w:rsidR="00D7283A" w:rsidRDefault="00D7283A" w:rsidP="0030467A">
      <w:r>
        <w:t>Legal</w:t>
      </w:r>
    </w:p>
    <w:p w:rsidR="00D7283A" w:rsidRDefault="00D7283A" w:rsidP="0030467A">
      <w:r>
        <w:t>Project Management Office</w:t>
      </w:r>
    </w:p>
    <w:p w:rsidR="005248E2" w:rsidRDefault="005248E2" w:rsidP="0030467A">
      <w:r>
        <w:t>Project Research</w:t>
      </w:r>
    </w:p>
    <w:p w:rsidR="005248E2" w:rsidRDefault="005248E2" w:rsidP="0030467A">
      <w:r>
        <w:t>TAG</w:t>
      </w:r>
    </w:p>
    <w:p w:rsidR="005248E2" w:rsidRDefault="005248E2" w:rsidP="0030467A">
      <w:r>
        <w:t>Umpquapedia</w:t>
      </w:r>
    </w:p>
    <w:p w:rsidR="00D7283A" w:rsidRDefault="00D7283A" w:rsidP="0030467A">
      <w:r>
        <w:rPr>
          <w:rFonts w:hint="eastAsia"/>
        </w:rPr>
        <w:t>T</w:t>
      </w:r>
      <w:r>
        <w:t xml:space="preserve">hat is </w:t>
      </w:r>
      <w:r w:rsidR="00020ABD">
        <w:t>five</w:t>
      </w:r>
      <w:r>
        <w:t xml:space="preserve"> groups with identifiable custom search requirements</w:t>
      </w:r>
      <w:r w:rsidR="006B2BD8">
        <w:t xml:space="preserve">. </w:t>
      </w:r>
      <w:r w:rsidR="00441EDE">
        <w:t>Custom solutions, i.e. Term Sets must be developed for these Site Collections as they have particular needs which will be useless for the other Site Collections</w:t>
      </w:r>
      <w:r w:rsidR="006B2BD8">
        <w:t xml:space="preserve">. </w:t>
      </w:r>
    </w:p>
    <w:p w:rsidR="00CE45E1" w:rsidRDefault="00CE45E1" w:rsidP="0030467A"/>
    <w:p w:rsidR="003D4643" w:rsidRDefault="003D4643" w:rsidP="003D4643">
      <w:pPr>
        <w:pStyle w:val="Heading2"/>
      </w:pPr>
      <w:proofErr w:type="spellStart"/>
      <w:r>
        <w:t>Umpquapedia</w:t>
      </w:r>
      <w:proofErr w:type="spellEnd"/>
      <w:r>
        <w:t xml:space="preserve"> and CMS</w:t>
      </w:r>
    </w:p>
    <w:p w:rsidR="003D4643" w:rsidRPr="003D4643" w:rsidRDefault="003D4643" w:rsidP="003D4643">
      <w:r>
        <w:t xml:space="preserve">CMS features available (document management, collaboration, search, workflows, Business Intelligence, etc.) will advance and enhance the utility and efficiency of </w:t>
      </w:r>
      <w:proofErr w:type="spellStart"/>
      <w:r>
        <w:t>Ump</w:t>
      </w:r>
      <w:r w:rsidR="00AE4D5B">
        <w:t>quapedia</w:t>
      </w:r>
      <w:proofErr w:type="spellEnd"/>
      <w:r w:rsidR="00AE4D5B">
        <w:t>, especially as regards</w:t>
      </w:r>
      <w:r>
        <w:t xml:space="preserve"> ongoing document management and security of records.</w:t>
      </w:r>
    </w:p>
    <w:p w:rsidR="00706FD9" w:rsidRDefault="00706FD9" w:rsidP="0030467A"/>
    <w:p w:rsidR="00706FD9" w:rsidRDefault="00706FD9" w:rsidP="0030467A">
      <w:r>
        <w:t>Regards,</w:t>
      </w:r>
    </w:p>
    <w:p w:rsidR="00706FD9" w:rsidRDefault="00706FD9" w:rsidP="0030467A">
      <w:r>
        <w:t>Craig Della Penna</w:t>
      </w:r>
    </w:p>
    <w:p w:rsidR="00706FD9" w:rsidRDefault="00706FD9"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Default="00AE4D5B" w:rsidP="0030467A"/>
    <w:p w:rsidR="00AE4D5B" w:rsidRPr="003E565E" w:rsidRDefault="003E565E" w:rsidP="003E565E">
      <w:pPr>
        <w:rPr>
          <w:sz w:val="36"/>
          <w:szCs w:val="36"/>
        </w:rPr>
      </w:pPr>
      <w:r w:rsidRPr="003E565E">
        <w:rPr>
          <w:sz w:val="36"/>
          <w:szCs w:val="36"/>
        </w:rPr>
        <w:t>Appendix A</w:t>
      </w:r>
    </w:p>
    <w:p w:rsidR="00AE4D5B" w:rsidRPr="00AE4D5B" w:rsidRDefault="00AE4D5B" w:rsidP="00AE4D5B">
      <w:pPr>
        <w:pStyle w:val="NormalWeb"/>
        <w:rPr>
          <w:rFonts w:asciiTheme="minorHAnsi" w:hAnsiTheme="minorHAnsi"/>
        </w:rPr>
      </w:pPr>
      <w:r w:rsidRPr="00AE4D5B">
        <w:rPr>
          <w:rFonts w:asciiTheme="minorHAnsi" w:hAnsiTheme="minorHAnsi"/>
        </w:rPr>
        <w:t xml:space="preserve">The following table </w:t>
      </w:r>
      <w:r>
        <w:rPr>
          <w:rFonts w:asciiTheme="minorHAnsi" w:hAnsiTheme="minorHAnsi"/>
        </w:rPr>
        <w:t>displays</w:t>
      </w:r>
      <w:r w:rsidRPr="00AE4D5B">
        <w:rPr>
          <w:rFonts w:asciiTheme="minorHAnsi" w:hAnsiTheme="minorHAnsi"/>
        </w:rPr>
        <w:t xml:space="preserve"> the pros and cons of each column type.</w:t>
      </w:r>
    </w:p>
    <w:p w:rsidR="00AE4D5B" w:rsidRDefault="00AE4D5B" w:rsidP="0030467A"/>
    <w:tbl>
      <w:tblPr>
        <w:tblW w:w="998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8"/>
        <w:gridCol w:w="2384"/>
        <w:gridCol w:w="3350"/>
        <w:gridCol w:w="3220"/>
      </w:tblGrid>
      <w:tr w:rsidR="00AE4D5B" w:rsidRPr="00564306" w:rsidTr="003E56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b/>
                <w:bCs/>
                <w:sz w:val="20"/>
                <w:szCs w:val="20"/>
              </w:rPr>
              <w:t>Column Type </w:t>
            </w:r>
          </w:p>
        </w:tc>
        <w:tc>
          <w:tcPr>
            <w:tcW w:w="2354"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b/>
                <w:bCs/>
                <w:sz w:val="20"/>
                <w:szCs w:val="20"/>
              </w:rPr>
              <w:t>Pros </w:t>
            </w:r>
          </w:p>
        </w:tc>
        <w:tc>
          <w:tcPr>
            <w:tcW w:w="3320"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b/>
                <w:bCs/>
                <w:sz w:val="20"/>
                <w:szCs w:val="20"/>
              </w:rPr>
              <w:t>Cons</w:t>
            </w:r>
            <w:r w:rsidRPr="00564306">
              <w:rPr>
                <w:rFonts w:asciiTheme="majorHAnsi" w:eastAsia="Times New Roman" w:hAnsiTheme="majorHAnsi" w:cs="Times New Roman"/>
                <w:sz w:val="20"/>
                <w:szCs w:val="20"/>
              </w:rPr>
              <w:t> </w:t>
            </w:r>
          </w:p>
        </w:tc>
        <w:tc>
          <w:tcPr>
            <w:tcW w:w="3175"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sz w:val="20"/>
                <w:szCs w:val="20"/>
              </w:rPr>
              <w:t> </w:t>
            </w:r>
            <w:r w:rsidRPr="00564306">
              <w:rPr>
                <w:rFonts w:asciiTheme="majorHAnsi" w:eastAsia="Times New Roman" w:hAnsiTheme="majorHAnsi" w:cs="Times New Roman"/>
                <w:b/>
                <w:bCs/>
                <w:sz w:val="20"/>
                <w:szCs w:val="20"/>
              </w:rPr>
              <w:t>Conclusion</w:t>
            </w:r>
          </w:p>
        </w:tc>
      </w:tr>
      <w:tr w:rsidR="00AE4D5B" w:rsidRPr="00564306" w:rsidTr="003E56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sz w:val="20"/>
                <w:szCs w:val="20"/>
              </w:rPr>
              <w:t>Choice Column</w:t>
            </w:r>
          </w:p>
        </w:tc>
        <w:tc>
          <w:tcPr>
            <w:tcW w:w="2354"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Self-contained, not affected by changes elsewhere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 have a default value set in list/library settings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Selectable within </w:t>
            </w:r>
            <w:proofErr w:type="spellStart"/>
            <w:r w:rsidRPr="00564306">
              <w:rPr>
                <w:rFonts w:asciiTheme="majorHAnsi" w:eastAsia="Times New Roman" w:hAnsiTheme="majorHAnsi" w:cs="Times New Roman"/>
                <w:sz w:val="18"/>
                <w:szCs w:val="18"/>
              </w:rPr>
              <w:t>Quickparts</w:t>
            </w:r>
            <w:proofErr w:type="spellEnd"/>
            <w:r w:rsidRPr="00564306">
              <w:rPr>
                <w:rFonts w:asciiTheme="majorHAnsi" w:eastAsia="Times New Roman" w:hAnsiTheme="majorHAnsi" w:cs="Times New Roman"/>
                <w:sz w:val="18"/>
                <w:szCs w:val="18"/>
              </w:rPr>
              <w:t xml:space="preserve"> added to Word documents, even in older Word versions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 be used as values in calculated columns.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Easiest to use in SharePoint Designer workflows.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Easy to manipulate programmatically </w:t>
            </w:r>
          </w:p>
          <w:p w:rsidR="00AE4D5B" w:rsidRPr="00564306" w:rsidRDefault="00AE4D5B" w:rsidP="003E565E">
            <w:pPr>
              <w:spacing w:before="100" w:beforeAutospacing="1" w:after="100" w:afterAutospacing="1" w:line="240" w:lineRule="auto"/>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w:t>
            </w:r>
          </w:p>
        </w:tc>
        <w:tc>
          <w:tcPr>
            <w:tcW w:w="3320"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Updating one of the values does not force that change on all items tagged with the value; you need to make manual changes to each item to correct.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There is no way to constrain deletion of values in use.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User must have rights sufficient to change list settings to update the column (in certain circumstances, this could be a 'pro')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By default, choice columns are not automatically promoted to search refiners; manual steps requiring a high level of user rights must be completed to enable this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Using OOB SharePoint UI, cannot remove a value from tagging options </w:t>
            </w:r>
            <w:r w:rsidRPr="00564306">
              <w:rPr>
                <w:rFonts w:asciiTheme="majorHAnsi" w:eastAsia="Times New Roman" w:hAnsiTheme="majorHAnsi" w:cs="Times New Roman"/>
                <w:sz w:val="18"/>
                <w:szCs w:val="18"/>
              </w:rPr>
              <w:lastRenderedPageBreak/>
              <w:t xml:space="preserve">going forward without deleting the value from the choices.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Data cannot easily be pulled in from external sources to populate choice column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Choice columns do not support hierarchical relationships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Values cannot be merged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Cannot add synonyms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No autosuggest feature </w:t>
            </w:r>
          </w:p>
        </w:tc>
        <w:tc>
          <w:tcPr>
            <w:tcW w:w="3175"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3E565E">
            <w:pPr>
              <w:spacing w:after="0" w:line="240" w:lineRule="auto"/>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lastRenderedPageBreak/>
              <w:t>Choice columns should be used for local (list level) columns that will not change frequently or for site columns that have no search refiner value.</w:t>
            </w:r>
            <w:r w:rsidRPr="00564306">
              <w:rPr>
                <w:rFonts w:asciiTheme="majorHAnsi" w:eastAsia="Times New Roman" w:hAnsiTheme="majorHAnsi" w:cs="Times New Roman"/>
                <w:sz w:val="18"/>
                <w:szCs w:val="18"/>
              </w:rPr>
              <w:br/>
            </w:r>
            <w:r w:rsidRPr="00564306">
              <w:rPr>
                <w:rFonts w:asciiTheme="majorHAnsi" w:eastAsia="Times New Roman" w:hAnsiTheme="majorHAnsi" w:cs="Times New Roman"/>
                <w:sz w:val="18"/>
                <w:szCs w:val="18"/>
              </w:rPr>
              <w:br/>
              <w:t>Choice columns should not be used for lists that are likely to get very large unless it is extremely unlikely that the values will ever change.</w:t>
            </w:r>
            <w:r w:rsidRPr="00564306">
              <w:rPr>
                <w:rFonts w:asciiTheme="majorHAnsi" w:eastAsia="Times New Roman" w:hAnsiTheme="majorHAnsi" w:cs="Times New Roman"/>
                <w:sz w:val="18"/>
                <w:szCs w:val="18"/>
              </w:rPr>
              <w:br/>
            </w:r>
            <w:r w:rsidRPr="00564306">
              <w:rPr>
                <w:rFonts w:asciiTheme="majorHAnsi" w:eastAsia="Times New Roman" w:hAnsiTheme="majorHAnsi" w:cs="Times New Roman"/>
                <w:sz w:val="18"/>
                <w:szCs w:val="18"/>
              </w:rPr>
              <w:br/>
              <w:t>Regardless of the above, you may need to use a choice column if your requirements call for the field to be evaluated or manipulated in a calculated column.</w:t>
            </w:r>
          </w:p>
        </w:tc>
      </w:tr>
      <w:tr w:rsidR="00AE4D5B" w:rsidRPr="00564306" w:rsidTr="003E56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sz w:val="20"/>
                <w:szCs w:val="20"/>
              </w:rPr>
              <w:lastRenderedPageBreak/>
              <w:t>Lookup Column</w:t>
            </w:r>
          </w:p>
        </w:tc>
        <w:tc>
          <w:tcPr>
            <w:tcW w:w="2354" w:type="dxa"/>
            <w:tcBorders>
              <w:top w:val="outset" w:sz="6" w:space="0" w:color="auto"/>
              <w:left w:val="outset" w:sz="6" w:space="0" w:color="auto"/>
              <w:bottom w:val="outset" w:sz="6" w:space="0" w:color="auto"/>
              <w:right w:val="outset" w:sz="6" w:space="0" w:color="auto"/>
            </w:tcBorders>
            <w:vAlign w:val="center"/>
            <w:hideMark/>
          </w:tcPr>
          <w:p w:rsidR="00AE4D5B" w:rsidRPr="003E565E" w:rsidRDefault="00AE4D5B" w:rsidP="003E565E">
            <w:pPr>
              <w:spacing w:after="0" w:line="240" w:lineRule="auto"/>
              <w:ind w:left="360"/>
              <w:rPr>
                <w:rFonts w:asciiTheme="majorHAnsi" w:eastAsia="Times New Roman" w:hAnsiTheme="majorHAnsi" w:cs="Times New Roman"/>
                <w:sz w:val="18"/>
                <w:szCs w:val="18"/>
              </w:rPr>
            </w:pP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Easy for end users with contribute rights to maintain.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 constrain deletion of values in use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Data can be pulled in from external sources fairly easily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Updating a value in the lookup list forces the chance down to all items that are tagged with that value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Easy to use in SharePoint designer workflows. </w:t>
            </w:r>
          </w:p>
        </w:tc>
        <w:tc>
          <w:tcPr>
            <w:tcW w:w="3320" w:type="dxa"/>
            <w:tcBorders>
              <w:top w:val="outset" w:sz="6" w:space="0" w:color="auto"/>
              <w:left w:val="outset" w:sz="6" w:space="0" w:color="auto"/>
              <w:bottom w:val="outset" w:sz="6" w:space="0" w:color="auto"/>
              <w:right w:val="outset" w:sz="6" w:space="0" w:color="auto"/>
            </w:tcBorders>
            <w:vAlign w:val="center"/>
            <w:hideMark/>
          </w:tcPr>
          <w:p w:rsidR="00AE4D5B" w:rsidRPr="003E565E" w:rsidRDefault="00AE4D5B" w:rsidP="003E565E">
            <w:pPr>
              <w:spacing w:after="0" w:line="240" w:lineRule="auto"/>
              <w:ind w:left="360"/>
              <w:rPr>
                <w:rFonts w:asciiTheme="majorHAnsi" w:eastAsia="Times New Roman" w:hAnsiTheme="majorHAnsi" w:cs="Times New Roman"/>
                <w:sz w:val="18"/>
                <w:szCs w:val="18"/>
              </w:rPr>
            </w:pP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Default value cannot be set at the list/library level.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Cannot be selected within </w:t>
            </w:r>
            <w:proofErr w:type="spellStart"/>
            <w:r w:rsidRPr="00564306">
              <w:rPr>
                <w:rFonts w:asciiTheme="majorHAnsi" w:eastAsia="Times New Roman" w:hAnsiTheme="majorHAnsi" w:cs="Times New Roman"/>
                <w:sz w:val="18"/>
                <w:szCs w:val="18"/>
              </w:rPr>
              <w:t>Quickparts</w:t>
            </w:r>
            <w:proofErr w:type="spellEnd"/>
            <w:r w:rsidRPr="00564306">
              <w:rPr>
                <w:rFonts w:asciiTheme="majorHAnsi" w:eastAsia="Times New Roman" w:hAnsiTheme="majorHAnsi" w:cs="Times New Roman"/>
                <w:sz w:val="18"/>
                <w:szCs w:val="18"/>
              </w:rPr>
              <w:t xml:space="preserve"> in some older Word versions.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More complicated to manipulate programmatically than choice values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Using OOB SharePoint UI, cannot remove a value from tagging options going forward without deleting the value from the lookup list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By default, lookup columns are not automatically promoted to search refiners; manual steps requiring a high level of user rights must be completed to enable this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You must be careful to place your lookup list at the correct level in the site collection so that all sites needing to use the data in site columns can inherit it.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If you wish to make your lookup available across site collections, you must create it in the content type hub, which requires special rights to access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Lookup columns do not support hierarchical relationships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lastRenderedPageBreak/>
              <w:t xml:space="preserve">Lookup column values cannot be used in calculated columns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Values cannot be merged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Cannot add synonyms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No autosuggest feature </w:t>
            </w:r>
          </w:p>
        </w:tc>
        <w:tc>
          <w:tcPr>
            <w:tcW w:w="3175" w:type="dxa"/>
            <w:tcBorders>
              <w:top w:val="outset" w:sz="6" w:space="0" w:color="auto"/>
              <w:left w:val="outset" w:sz="6" w:space="0" w:color="auto"/>
              <w:bottom w:val="outset" w:sz="6" w:space="0" w:color="auto"/>
              <w:right w:val="outset" w:sz="6" w:space="0" w:color="auto"/>
            </w:tcBorders>
            <w:vAlign w:val="center"/>
            <w:hideMark/>
          </w:tcPr>
          <w:p w:rsidR="00AE4D5B" w:rsidRPr="003E565E" w:rsidRDefault="00AE4D5B" w:rsidP="003E565E">
            <w:pPr>
              <w:spacing w:after="0" w:line="240" w:lineRule="auto"/>
              <w:ind w:left="360"/>
              <w:rPr>
                <w:rFonts w:asciiTheme="majorHAnsi" w:eastAsia="Times New Roman" w:hAnsiTheme="majorHAnsi" w:cs="Times New Roman"/>
                <w:sz w:val="18"/>
                <w:szCs w:val="18"/>
              </w:rPr>
            </w:pPr>
            <w:r w:rsidRPr="003E565E">
              <w:rPr>
                <w:rFonts w:asciiTheme="majorHAnsi" w:eastAsia="Times New Roman" w:hAnsiTheme="majorHAnsi" w:cs="Times New Roman"/>
                <w:sz w:val="18"/>
                <w:szCs w:val="18"/>
              </w:rPr>
              <w:lastRenderedPageBreak/>
              <w:t>Lookup Columns are the best choice if you have master data in another location (such as a SQL database) and want to use it as metadata in SharePoint.</w:t>
            </w:r>
            <w:r w:rsidRPr="003E565E">
              <w:rPr>
                <w:rFonts w:asciiTheme="majorHAnsi" w:eastAsia="Times New Roman" w:hAnsiTheme="majorHAnsi" w:cs="Times New Roman"/>
                <w:sz w:val="18"/>
                <w:szCs w:val="18"/>
              </w:rPr>
              <w:br/>
            </w:r>
            <w:r w:rsidRPr="003E565E">
              <w:rPr>
                <w:rFonts w:asciiTheme="majorHAnsi" w:eastAsia="Times New Roman" w:hAnsiTheme="majorHAnsi" w:cs="Times New Roman"/>
                <w:sz w:val="18"/>
                <w:szCs w:val="18"/>
              </w:rPr>
              <w:br/>
              <w:t>Lookup columns are also an excellent choice in environments where you don't have the support, time, or budget to undertake an organization-wide taxonomy effort but you want to standardize at the site collection level.</w:t>
            </w:r>
            <w:r w:rsidRPr="003E565E">
              <w:rPr>
                <w:rFonts w:asciiTheme="majorHAnsi" w:eastAsia="Times New Roman" w:hAnsiTheme="majorHAnsi" w:cs="Times New Roman"/>
                <w:sz w:val="18"/>
                <w:szCs w:val="18"/>
              </w:rPr>
              <w:br/>
            </w:r>
            <w:r w:rsidRPr="003E565E">
              <w:rPr>
                <w:rFonts w:asciiTheme="majorHAnsi" w:eastAsia="Times New Roman" w:hAnsiTheme="majorHAnsi" w:cs="Times New Roman"/>
                <w:sz w:val="18"/>
                <w:szCs w:val="18"/>
              </w:rPr>
              <w:br/>
              <w:t>Lookup columns at the site level that users can add to are a great way to see how they categorize their information and can be used later as the starting point for a formal taxonomy via the term store.</w:t>
            </w:r>
            <w:r w:rsidRPr="003E565E">
              <w:rPr>
                <w:rFonts w:asciiTheme="majorHAnsi" w:eastAsia="Times New Roman" w:hAnsiTheme="majorHAnsi" w:cs="Times New Roman"/>
                <w:sz w:val="18"/>
                <w:szCs w:val="18"/>
              </w:rPr>
              <w:br/>
            </w:r>
            <w:r w:rsidRPr="003E565E">
              <w:rPr>
                <w:rFonts w:asciiTheme="majorHAnsi" w:eastAsia="Times New Roman" w:hAnsiTheme="majorHAnsi" w:cs="Times New Roman"/>
                <w:sz w:val="18"/>
                <w:szCs w:val="18"/>
              </w:rPr>
              <w:br/>
              <w:t>If you need to use a lookup column value in a calculation, you will probably need a workflow to meet your requirements.</w:t>
            </w:r>
          </w:p>
        </w:tc>
      </w:tr>
      <w:tr w:rsidR="00AE4D5B" w:rsidRPr="00564306" w:rsidTr="003E56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20"/>
                <w:szCs w:val="20"/>
              </w:rPr>
            </w:pPr>
            <w:r w:rsidRPr="00564306">
              <w:rPr>
                <w:rFonts w:asciiTheme="majorHAnsi" w:eastAsia="Times New Roman" w:hAnsiTheme="majorHAnsi" w:cs="Times New Roman"/>
                <w:sz w:val="20"/>
                <w:szCs w:val="20"/>
              </w:rPr>
              <w:lastRenderedPageBreak/>
              <w:br/>
            </w:r>
            <w:r w:rsidRPr="00564306">
              <w:rPr>
                <w:rFonts w:asciiTheme="majorHAnsi" w:eastAsia="Times New Roman" w:hAnsiTheme="majorHAnsi" w:cs="Times New Roman"/>
                <w:sz w:val="20"/>
                <w:szCs w:val="20"/>
              </w:rPr>
              <w:br/>
              <w:t>Managed Metadata Column</w:t>
            </w:r>
          </w:p>
        </w:tc>
        <w:tc>
          <w:tcPr>
            <w:tcW w:w="2354"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Supports hierarchical relationships and rollups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Changes in a value are pushed down everywhere the tag is used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 add synonyms that are used in search and when tagging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Individual terms can be hidden from tagging interfaces if they are no longer in use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Automatically promoted to search refiners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Default value can be set at the list/library level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Automatically suggests terms as the user types based on input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Hierarchy is flexible and can be changed without breaking connections to tagged items </w:t>
            </w:r>
          </w:p>
        </w:tc>
        <w:tc>
          <w:tcPr>
            <w:tcW w:w="3320"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Do not display easily in emails produced by SharePoint designer.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Hardest to manipulate programmatically.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More difficult to populate based on external data.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Managed metadata values cannot be used in calculated columns.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Cannot be selected in </w:t>
            </w:r>
            <w:proofErr w:type="spellStart"/>
            <w:r w:rsidRPr="00564306">
              <w:rPr>
                <w:rFonts w:asciiTheme="majorHAnsi" w:eastAsia="Times New Roman" w:hAnsiTheme="majorHAnsi" w:cs="Times New Roman"/>
                <w:sz w:val="18"/>
                <w:szCs w:val="18"/>
              </w:rPr>
              <w:t>Quickparts</w:t>
            </w:r>
            <w:proofErr w:type="spellEnd"/>
            <w:r w:rsidRPr="00564306">
              <w:rPr>
                <w:rFonts w:asciiTheme="majorHAnsi" w:eastAsia="Times New Roman" w:hAnsiTheme="majorHAnsi" w:cs="Times New Roman"/>
                <w:sz w:val="18"/>
                <w:szCs w:val="18"/>
              </w:rPr>
              <w:t xml:space="preserve"> in older Word versions </w:t>
            </w:r>
          </w:p>
          <w:p w:rsidR="00AE4D5B" w:rsidRPr="00564306" w:rsidRDefault="00AE4D5B" w:rsidP="003E565E">
            <w:pPr>
              <w:spacing w:before="100" w:beforeAutospacing="1" w:after="100" w:afterAutospacing="1" w:line="240" w:lineRule="auto"/>
              <w:ind w:left="360"/>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xml:space="preserve">Requires careful planning and centralized curation by trained staff familiar with the business processes of the entire organization. </w:t>
            </w:r>
          </w:p>
          <w:p w:rsidR="00AE4D5B" w:rsidRPr="00564306" w:rsidRDefault="00AE4D5B" w:rsidP="003E565E">
            <w:pPr>
              <w:spacing w:before="100" w:beforeAutospacing="1" w:after="100" w:afterAutospacing="1" w:line="240" w:lineRule="auto"/>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 </w:t>
            </w:r>
          </w:p>
        </w:tc>
        <w:tc>
          <w:tcPr>
            <w:tcW w:w="3175" w:type="dxa"/>
            <w:tcBorders>
              <w:top w:val="outset" w:sz="6" w:space="0" w:color="auto"/>
              <w:left w:val="outset" w:sz="6" w:space="0" w:color="auto"/>
              <w:bottom w:val="outset" w:sz="6" w:space="0" w:color="auto"/>
              <w:right w:val="outset" w:sz="6" w:space="0" w:color="auto"/>
            </w:tcBorders>
            <w:vAlign w:val="center"/>
            <w:hideMark/>
          </w:tcPr>
          <w:p w:rsidR="00AE4D5B" w:rsidRPr="00564306" w:rsidRDefault="00AE4D5B" w:rsidP="000070D3">
            <w:pPr>
              <w:spacing w:after="0" w:line="240" w:lineRule="auto"/>
              <w:rPr>
                <w:rFonts w:asciiTheme="majorHAnsi" w:eastAsia="Times New Roman" w:hAnsiTheme="majorHAnsi" w:cs="Times New Roman"/>
                <w:sz w:val="18"/>
                <w:szCs w:val="18"/>
              </w:rPr>
            </w:pPr>
            <w:r w:rsidRPr="00564306">
              <w:rPr>
                <w:rFonts w:asciiTheme="majorHAnsi" w:eastAsia="Times New Roman" w:hAnsiTheme="majorHAnsi" w:cs="Times New Roman"/>
                <w:sz w:val="18"/>
                <w:szCs w:val="18"/>
              </w:rPr>
              <w:t>Managed metadata columns based on the SharePoint term store are the hands-down choice for managing organizational taxonomy and tagging, especially across site collections. </w:t>
            </w:r>
            <w:r w:rsidRPr="00564306">
              <w:rPr>
                <w:rFonts w:asciiTheme="majorHAnsi" w:eastAsia="Times New Roman" w:hAnsiTheme="majorHAnsi" w:cs="Times New Roman"/>
                <w:sz w:val="18"/>
                <w:szCs w:val="18"/>
              </w:rPr>
              <w:br/>
            </w:r>
            <w:r w:rsidRPr="00564306">
              <w:rPr>
                <w:rFonts w:asciiTheme="majorHAnsi" w:eastAsia="Times New Roman" w:hAnsiTheme="majorHAnsi" w:cs="Times New Roman"/>
                <w:sz w:val="18"/>
                <w:szCs w:val="18"/>
              </w:rPr>
              <w:br/>
              <w:t>In addition, Managed Metadata columns provide the best OOB search experience.</w:t>
            </w:r>
            <w:r w:rsidRPr="00564306">
              <w:rPr>
                <w:rFonts w:asciiTheme="majorHAnsi" w:eastAsia="Times New Roman" w:hAnsiTheme="majorHAnsi" w:cs="Times New Roman"/>
                <w:sz w:val="18"/>
                <w:szCs w:val="18"/>
              </w:rPr>
              <w:br/>
            </w:r>
            <w:r w:rsidRPr="00564306">
              <w:rPr>
                <w:rFonts w:asciiTheme="majorHAnsi" w:eastAsia="Times New Roman" w:hAnsiTheme="majorHAnsi" w:cs="Times New Roman"/>
                <w:sz w:val="18"/>
                <w:szCs w:val="18"/>
              </w:rPr>
              <w:br/>
              <w:t>If you need to use Managed Metadata columns in calculations, plan to spend some time and effort on workflows and other workarounds.</w:t>
            </w:r>
            <w:r w:rsidRPr="00564306">
              <w:rPr>
                <w:rFonts w:asciiTheme="majorHAnsi" w:eastAsia="Times New Roman" w:hAnsiTheme="majorHAnsi" w:cs="Times New Roman"/>
                <w:sz w:val="18"/>
                <w:szCs w:val="18"/>
              </w:rPr>
              <w:br/>
            </w:r>
            <w:r w:rsidRPr="00564306">
              <w:rPr>
                <w:rFonts w:asciiTheme="majorHAnsi" w:eastAsia="Times New Roman" w:hAnsiTheme="majorHAnsi" w:cs="Times New Roman"/>
                <w:sz w:val="18"/>
                <w:szCs w:val="18"/>
              </w:rPr>
              <w:br/>
              <w:t>Likewise, you will need custom solutions to pull data from other databases into the term store.</w:t>
            </w:r>
          </w:p>
        </w:tc>
      </w:tr>
    </w:tbl>
    <w:p w:rsidR="00AE4D5B" w:rsidRDefault="00AE4D5B" w:rsidP="0030467A"/>
    <w:p w:rsidR="00AE4D5B" w:rsidRPr="0030467A" w:rsidRDefault="00AE4D5B" w:rsidP="0030467A"/>
    <w:sectPr w:rsidR="00AE4D5B" w:rsidRPr="0030467A">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604" w:rsidRDefault="00264604" w:rsidP="001C299C">
      <w:pPr>
        <w:spacing w:after="0" w:line="240" w:lineRule="auto"/>
      </w:pPr>
      <w:r>
        <w:separator/>
      </w:r>
    </w:p>
  </w:endnote>
  <w:endnote w:type="continuationSeparator" w:id="0">
    <w:p w:rsidR="00264604" w:rsidRDefault="00264604" w:rsidP="001C2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99C" w:rsidRDefault="001C299C" w:rsidP="001C299C">
    <w:pPr>
      <w:autoSpaceDE w:val="0"/>
      <w:autoSpaceDN w:val="0"/>
      <w:adjustRightInd w:val="0"/>
      <w:spacing w:after="0" w:line="240" w:lineRule="auto"/>
    </w:pPr>
    <w:r>
      <w:t xml:space="preserve">Umpqua Bank </w:t>
    </w:r>
    <w:r>
      <w:tab/>
    </w:r>
    <w:r>
      <w:tab/>
    </w:r>
    <w:r>
      <w:tab/>
    </w:r>
    <w:r>
      <w:tab/>
    </w:r>
    <w:r>
      <w:tab/>
      <w:t xml:space="preserve">Copyright </w:t>
    </w:r>
    <w:r w:rsidRPr="001C299C">
      <w:rPr>
        <w:rFonts w:ascii="Arial" w:hAnsi="Arial" w:cs="Arial"/>
        <w:sz w:val="18"/>
        <w:szCs w:val="18"/>
      </w:rPr>
      <w:t>©</w:t>
    </w:r>
    <w:r>
      <w:t xml:space="preserve"> 2015</w:t>
    </w:r>
    <w:r>
      <w:tab/>
    </w:r>
    <w:sdt>
      <w:sdtPr>
        <w:id w:val="398717643"/>
        <w:docPartObj>
          <w:docPartGallery w:val="Page Numbers (Bottom of Page)"/>
          <w:docPartUnique/>
        </w:docPartObj>
      </w:sdtPr>
      <w:sdtEndPr>
        <w:rPr>
          <w:noProof/>
        </w:rPr>
      </w:sdtEndPr>
      <w:sdtContent>
        <w:r>
          <w:tab/>
        </w:r>
        <w:r>
          <w:tab/>
        </w:r>
        <w:r>
          <w:tab/>
        </w:r>
        <w:r>
          <w:tab/>
        </w:r>
        <w:r>
          <w:fldChar w:fldCharType="begin"/>
        </w:r>
        <w:r>
          <w:instrText xml:space="preserve"> PAGE   \* MERGEFORMAT </w:instrText>
        </w:r>
        <w:r>
          <w:fldChar w:fldCharType="separate"/>
        </w:r>
        <w:r w:rsidR="00247E1F">
          <w:rPr>
            <w:noProof/>
          </w:rPr>
          <w:t>6</w:t>
        </w:r>
        <w:r>
          <w:rPr>
            <w:noProof/>
          </w:rPr>
          <w:fldChar w:fldCharType="end"/>
        </w:r>
      </w:sdtContent>
    </w:sdt>
  </w:p>
  <w:p w:rsidR="001C299C" w:rsidRDefault="001C29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604" w:rsidRDefault="00264604" w:rsidP="001C299C">
      <w:pPr>
        <w:spacing w:after="0" w:line="240" w:lineRule="auto"/>
      </w:pPr>
      <w:r>
        <w:separator/>
      </w:r>
    </w:p>
  </w:footnote>
  <w:footnote w:type="continuationSeparator" w:id="0">
    <w:p w:rsidR="00264604" w:rsidRDefault="00264604" w:rsidP="001C2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894D3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F749B1"/>
    <w:multiLevelType w:val="hybridMultilevel"/>
    <w:tmpl w:val="BA5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53E30"/>
    <w:multiLevelType w:val="multilevel"/>
    <w:tmpl w:val="D678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34449"/>
    <w:multiLevelType w:val="hybridMultilevel"/>
    <w:tmpl w:val="AF1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706C8"/>
    <w:multiLevelType w:val="multilevel"/>
    <w:tmpl w:val="AC7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C1EAC"/>
    <w:multiLevelType w:val="multilevel"/>
    <w:tmpl w:val="C10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A31ED"/>
    <w:multiLevelType w:val="hybridMultilevel"/>
    <w:tmpl w:val="40D2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40B25"/>
    <w:multiLevelType w:val="multilevel"/>
    <w:tmpl w:val="71B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A290F"/>
    <w:multiLevelType w:val="multilevel"/>
    <w:tmpl w:val="D41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22B51"/>
    <w:multiLevelType w:val="hybridMultilevel"/>
    <w:tmpl w:val="DE5A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06C7B"/>
    <w:multiLevelType w:val="multilevel"/>
    <w:tmpl w:val="F1D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7"/>
  </w:num>
  <w:num w:numId="15">
    <w:abstractNumId w:val="5"/>
  </w:num>
  <w:num w:numId="16">
    <w:abstractNumId w:val="2"/>
  </w:num>
  <w:num w:numId="17">
    <w:abstractNumId w:val="4"/>
  </w:num>
  <w:num w:numId="18">
    <w:abstractNumId w:val="10"/>
  </w:num>
  <w:num w:numId="19">
    <w:abstractNumId w:val="8"/>
  </w:num>
  <w:num w:numId="20">
    <w:abstractNumId w:val="9"/>
  </w:num>
  <w:num w:numId="21">
    <w:abstractNumId w:val="1"/>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7A"/>
    <w:rsid w:val="00020ABD"/>
    <w:rsid w:val="00033530"/>
    <w:rsid w:val="00045C41"/>
    <w:rsid w:val="000473B9"/>
    <w:rsid w:val="0009460C"/>
    <w:rsid w:val="000E5B9C"/>
    <w:rsid w:val="000F7F24"/>
    <w:rsid w:val="001233B4"/>
    <w:rsid w:val="00150F91"/>
    <w:rsid w:val="001650DB"/>
    <w:rsid w:val="00182A0A"/>
    <w:rsid w:val="00187C09"/>
    <w:rsid w:val="001A10CC"/>
    <w:rsid w:val="001C299C"/>
    <w:rsid w:val="001D6B0C"/>
    <w:rsid w:val="001E0C17"/>
    <w:rsid w:val="00201CF5"/>
    <w:rsid w:val="00214677"/>
    <w:rsid w:val="00247E1F"/>
    <w:rsid w:val="00264604"/>
    <w:rsid w:val="002708A7"/>
    <w:rsid w:val="002820C4"/>
    <w:rsid w:val="002D11CF"/>
    <w:rsid w:val="0030467A"/>
    <w:rsid w:val="00332BB8"/>
    <w:rsid w:val="003A54F2"/>
    <w:rsid w:val="003D4643"/>
    <w:rsid w:val="003E565E"/>
    <w:rsid w:val="00441EDE"/>
    <w:rsid w:val="004C452D"/>
    <w:rsid w:val="004F0D7D"/>
    <w:rsid w:val="004F39CB"/>
    <w:rsid w:val="004F3CB6"/>
    <w:rsid w:val="005248E2"/>
    <w:rsid w:val="00573ED0"/>
    <w:rsid w:val="005B6573"/>
    <w:rsid w:val="005C51A5"/>
    <w:rsid w:val="005D6403"/>
    <w:rsid w:val="005E37AD"/>
    <w:rsid w:val="005E7BB9"/>
    <w:rsid w:val="00682FA6"/>
    <w:rsid w:val="00686D41"/>
    <w:rsid w:val="006B2BD8"/>
    <w:rsid w:val="006C27E7"/>
    <w:rsid w:val="006C4CBC"/>
    <w:rsid w:val="006F0BCD"/>
    <w:rsid w:val="00706FD9"/>
    <w:rsid w:val="00856248"/>
    <w:rsid w:val="00857A2E"/>
    <w:rsid w:val="008A33F4"/>
    <w:rsid w:val="008D7B64"/>
    <w:rsid w:val="008E007B"/>
    <w:rsid w:val="00954874"/>
    <w:rsid w:val="009F3733"/>
    <w:rsid w:val="00A038E3"/>
    <w:rsid w:val="00A23DB6"/>
    <w:rsid w:val="00A46B38"/>
    <w:rsid w:val="00A668A4"/>
    <w:rsid w:val="00A775C6"/>
    <w:rsid w:val="00AB668C"/>
    <w:rsid w:val="00AB786B"/>
    <w:rsid w:val="00AE4D5B"/>
    <w:rsid w:val="00B01579"/>
    <w:rsid w:val="00B65FB1"/>
    <w:rsid w:val="00BB1B5D"/>
    <w:rsid w:val="00BB7FF2"/>
    <w:rsid w:val="00CC4B9E"/>
    <w:rsid w:val="00CE0764"/>
    <w:rsid w:val="00CE1496"/>
    <w:rsid w:val="00CE45E1"/>
    <w:rsid w:val="00D72294"/>
    <w:rsid w:val="00D7283A"/>
    <w:rsid w:val="00DC62C8"/>
    <w:rsid w:val="00DF3A12"/>
    <w:rsid w:val="00DF4608"/>
    <w:rsid w:val="00E54C79"/>
    <w:rsid w:val="00EC3861"/>
    <w:rsid w:val="00EE3E8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2942"/>
  <w15:chartTrackingRefBased/>
  <w15:docId w15:val="{F4B58187-6B96-4D93-8C1E-29395F16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65E"/>
  </w:style>
  <w:style w:type="paragraph" w:styleId="Heading1">
    <w:name w:val="heading 1"/>
    <w:basedOn w:val="Normal"/>
    <w:next w:val="Normal"/>
    <w:link w:val="Heading1Char"/>
    <w:uiPriority w:val="9"/>
    <w:qFormat/>
    <w:rsid w:val="003E565E"/>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E565E"/>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E565E"/>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E565E"/>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E565E"/>
    <w:pPr>
      <w:keepNext/>
      <w:keepLines/>
      <w:numPr>
        <w:ilvl w:val="4"/>
        <w:numId w:val="3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3E565E"/>
    <w:pPr>
      <w:keepNext/>
      <w:keepLines/>
      <w:numPr>
        <w:ilvl w:val="5"/>
        <w:numId w:val="3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3E565E"/>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565E"/>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E565E"/>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E56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E56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E565E"/>
    <w:rPr>
      <w:color w:val="5A5A5A" w:themeColor="text1" w:themeTint="A5"/>
      <w:spacing w:val="10"/>
    </w:rPr>
  </w:style>
  <w:style w:type="character" w:customStyle="1" w:styleId="Heading1Char">
    <w:name w:val="Heading 1 Char"/>
    <w:basedOn w:val="DefaultParagraphFont"/>
    <w:link w:val="Heading1"/>
    <w:uiPriority w:val="9"/>
    <w:rsid w:val="003E565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E56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E565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E56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E565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3E565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3E56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56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E565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3E565E"/>
    <w:rPr>
      <w:i/>
      <w:iCs/>
      <w:color w:val="404040" w:themeColor="text1" w:themeTint="BF"/>
    </w:rPr>
  </w:style>
  <w:style w:type="character" w:styleId="Emphasis">
    <w:name w:val="Emphasis"/>
    <w:basedOn w:val="DefaultParagraphFont"/>
    <w:uiPriority w:val="20"/>
    <w:qFormat/>
    <w:rsid w:val="003E565E"/>
    <w:rPr>
      <w:i/>
      <w:iCs/>
      <w:color w:val="auto"/>
    </w:rPr>
  </w:style>
  <w:style w:type="character" w:styleId="IntenseEmphasis">
    <w:name w:val="Intense Emphasis"/>
    <w:basedOn w:val="DefaultParagraphFont"/>
    <w:uiPriority w:val="21"/>
    <w:qFormat/>
    <w:rsid w:val="003E565E"/>
    <w:rPr>
      <w:b/>
      <w:bCs/>
      <w:i/>
      <w:iCs/>
      <w:caps/>
    </w:rPr>
  </w:style>
  <w:style w:type="character" w:styleId="Strong">
    <w:name w:val="Strong"/>
    <w:basedOn w:val="DefaultParagraphFont"/>
    <w:uiPriority w:val="22"/>
    <w:qFormat/>
    <w:rsid w:val="003E565E"/>
    <w:rPr>
      <w:b/>
      <w:bCs/>
      <w:color w:val="000000" w:themeColor="text1"/>
    </w:rPr>
  </w:style>
  <w:style w:type="paragraph" w:styleId="Quote">
    <w:name w:val="Quote"/>
    <w:basedOn w:val="Normal"/>
    <w:next w:val="Normal"/>
    <w:link w:val="QuoteChar"/>
    <w:uiPriority w:val="29"/>
    <w:qFormat/>
    <w:rsid w:val="003E565E"/>
    <w:pPr>
      <w:spacing w:before="160"/>
      <w:ind w:left="720" w:right="720"/>
    </w:pPr>
    <w:rPr>
      <w:i/>
      <w:iCs/>
      <w:color w:val="000000" w:themeColor="text1"/>
    </w:rPr>
  </w:style>
  <w:style w:type="character" w:customStyle="1" w:styleId="QuoteChar">
    <w:name w:val="Quote Char"/>
    <w:basedOn w:val="DefaultParagraphFont"/>
    <w:link w:val="Quote"/>
    <w:uiPriority w:val="29"/>
    <w:rsid w:val="003E565E"/>
    <w:rPr>
      <w:i/>
      <w:iCs/>
      <w:color w:val="000000" w:themeColor="text1"/>
    </w:rPr>
  </w:style>
  <w:style w:type="paragraph" w:styleId="IntenseQuote">
    <w:name w:val="Intense Quote"/>
    <w:basedOn w:val="Normal"/>
    <w:next w:val="Normal"/>
    <w:link w:val="IntenseQuoteChar"/>
    <w:uiPriority w:val="30"/>
    <w:qFormat/>
    <w:rsid w:val="003E5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E565E"/>
    <w:rPr>
      <w:color w:val="000000" w:themeColor="text1"/>
      <w:shd w:val="clear" w:color="auto" w:fill="F2F2F2" w:themeFill="background1" w:themeFillShade="F2"/>
    </w:rPr>
  </w:style>
  <w:style w:type="character" w:styleId="SubtleReference">
    <w:name w:val="Subtle Reference"/>
    <w:basedOn w:val="DefaultParagraphFont"/>
    <w:uiPriority w:val="31"/>
    <w:qFormat/>
    <w:rsid w:val="003E56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565E"/>
    <w:rPr>
      <w:b/>
      <w:bCs/>
      <w:smallCaps/>
      <w:u w:val="single"/>
    </w:rPr>
  </w:style>
  <w:style w:type="character" w:styleId="BookTitle">
    <w:name w:val="Book Title"/>
    <w:basedOn w:val="DefaultParagraphFont"/>
    <w:uiPriority w:val="33"/>
    <w:qFormat/>
    <w:rsid w:val="003E565E"/>
    <w:rPr>
      <w:b w:val="0"/>
      <w:bCs w:val="0"/>
      <w:smallCaps/>
      <w:spacing w:val="5"/>
    </w:rPr>
  </w:style>
  <w:style w:type="paragraph" w:styleId="Caption">
    <w:name w:val="caption"/>
    <w:basedOn w:val="Normal"/>
    <w:next w:val="Normal"/>
    <w:uiPriority w:val="35"/>
    <w:semiHidden/>
    <w:unhideWhenUsed/>
    <w:qFormat/>
    <w:rsid w:val="003E565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3E565E"/>
    <w:pPr>
      <w:outlineLvl w:val="9"/>
    </w:pPr>
  </w:style>
  <w:style w:type="paragraph" w:styleId="NoSpacing">
    <w:name w:val="No Spacing"/>
    <w:uiPriority w:val="1"/>
    <w:qFormat/>
    <w:rsid w:val="003E565E"/>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C2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9C"/>
  </w:style>
  <w:style w:type="paragraph" w:styleId="Footer">
    <w:name w:val="footer"/>
    <w:basedOn w:val="Normal"/>
    <w:link w:val="FooterChar"/>
    <w:uiPriority w:val="99"/>
    <w:unhideWhenUsed/>
    <w:rsid w:val="001C2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9C"/>
  </w:style>
  <w:style w:type="paragraph" w:styleId="NormalWeb">
    <w:name w:val="Normal (Web)"/>
    <w:basedOn w:val="Normal"/>
    <w:uiPriority w:val="99"/>
    <w:semiHidden/>
    <w:unhideWhenUsed/>
    <w:rsid w:val="00201CF5"/>
    <w:pPr>
      <w:spacing w:before="100" w:beforeAutospacing="1" w:after="100" w:afterAutospacing="1" w:line="240" w:lineRule="auto"/>
    </w:pPr>
    <w:rPr>
      <w:rFonts w:ascii="Times New Roman" w:hAnsi="Times New Roman" w:cs="Times New Roman"/>
      <w:sz w:val="24"/>
      <w:szCs w:val="24"/>
      <w:lang w:eastAsia="en-US"/>
    </w:rPr>
  </w:style>
  <w:style w:type="character" w:styleId="Hyperlink">
    <w:name w:val="Hyperlink"/>
    <w:basedOn w:val="DefaultParagraphFont"/>
    <w:uiPriority w:val="99"/>
    <w:semiHidden/>
    <w:unhideWhenUsed/>
    <w:rsid w:val="00AE4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336479">
      <w:bodyDiv w:val="1"/>
      <w:marLeft w:val="0"/>
      <w:marRight w:val="0"/>
      <w:marTop w:val="0"/>
      <w:marBottom w:val="0"/>
      <w:divBdr>
        <w:top w:val="none" w:sz="0" w:space="0" w:color="auto"/>
        <w:left w:val="none" w:sz="0" w:space="0" w:color="auto"/>
        <w:bottom w:val="none" w:sz="0" w:space="0" w:color="auto"/>
        <w:right w:val="none" w:sz="0" w:space="0" w:color="auto"/>
      </w:divBdr>
      <w:divsChild>
        <w:div w:id="151043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Penn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44</TotalTime>
  <Pages>10</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Penna</dc:creator>
  <cp:keywords/>
  <cp:lastModifiedBy>Microsoft</cp:lastModifiedBy>
  <cp:revision>3</cp:revision>
  <dcterms:created xsi:type="dcterms:W3CDTF">2015-09-28T14:17:00Z</dcterms:created>
  <dcterms:modified xsi:type="dcterms:W3CDTF">2015-09-28T15:00:00Z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